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245" w:rsidRDefault="009A2EC3" w:rsidP="00560245">
      <w:pPr>
        <w:ind w:firstLine="883"/>
        <w:jc w:val="center"/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</w:pPr>
      <w:r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串口</w:t>
      </w:r>
      <w:proofErr w:type="gramStart"/>
      <w:r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屏</w:t>
      </w:r>
      <w:r w:rsidR="008377AA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电子</w:t>
      </w:r>
      <w:proofErr w:type="gramEnd"/>
      <w:r w:rsidR="008377AA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秤</w:t>
      </w:r>
    </w:p>
    <w:p w:rsidR="009A2EC3" w:rsidRDefault="009A2EC3" w:rsidP="00494F7B">
      <w:pPr>
        <w:ind w:firstLine="480"/>
      </w:pPr>
      <w:r>
        <w:t>串口屏是指带串口控制的液晶屏</w:t>
      </w:r>
      <w:r>
        <w:rPr>
          <w:rFonts w:hint="eastAsia"/>
        </w:rPr>
        <w:t>，</w:t>
      </w:r>
      <w:r>
        <w:t>应用于工业自动化</w:t>
      </w:r>
      <w:r>
        <w:rPr>
          <w:rFonts w:hint="eastAsia"/>
        </w:rPr>
        <w:t>、</w:t>
      </w:r>
      <w:r>
        <w:t>电力</w:t>
      </w:r>
      <w:r>
        <w:rPr>
          <w:rFonts w:hint="eastAsia"/>
        </w:rPr>
        <w:t>、</w:t>
      </w:r>
      <w:r>
        <w:t>电信等</w:t>
      </w:r>
      <w:r>
        <w:rPr>
          <w:rFonts w:hint="eastAsia"/>
        </w:rPr>
        <w:t>。</w:t>
      </w:r>
      <w:r>
        <w:t>更详细些</w:t>
      </w:r>
      <w:r>
        <w:rPr>
          <w:rFonts w:hint="eastAsia"/>
        </w:rPr>
        <w:t>，</w:t>
      </w:r>
      <w:r>
        <w:t>就是由单片机或</w:t>
      </w:r>
      <w:r>
        <w:rPr>
          <w:rFonts w:hint="eastAsia"/>
        </w:rPr>
        <w:t>PLC</w:t>
      </w:r>
      <w:r>
        <w:rPr>
          <w:rFonts w:hint="eastAsia"/>
        </w:rPr>
        <w:t>带控制器的显示方案，显示方案中通讯部分是</w:t>
      </w:r>
      <w:r>
        <w:rPr>
          <w:rFonts w:hint="eastAsia"/>
        </w:rPr>
        <w:t>UART</w:t>
      </w:r>
      <w:r>
        <w:rPr>
          <w:rFonts w:hint="eastAsia"/>
        </w:rPr>
        <w:t>串口或者</w:t>
      </w:r>
      <w:r>
        <w:rPr>
          <w:rFonts w:hint="eastAsia"/>
        </w:rPr>
        <w:t>SPI</w:t>
      </w:r>
      <w:r>
        <w:rPr>
          <w:rFonts w:hint="eastAsia"/>
        </w:rPr>
        <w:t>串口等。它接收用户单片机发送的指令，完成</w:t>
      </w:r>
      <w:r>
        <w:rPr>
          <w:rFonts w:hint="eastAsia"/>
        </w:rPr>
        <w:t>LCD</w:t>
      </w:r>
      <w:r>
        <w:rPr>
          <w:rFonts w:hint="eastAsia"/>
        </w:rPr>
        <w:t>上绘图的所有操作。</w:t>
      </w:r>
    </w:p>
    <w:p w:rsidR="0034029C" w:rsidRPr="001A516F" w:rsidRDefault="0034029C" w:rsidP="00494F7B">
      <w:pPr>
        <w:ind w:firstLine="480"/>
      </w:pPr>
      <w:r>
        <w:t>该工程是使用</w:t>
      </w:r>
      <w:r>
        <w:rPr>
          <w:rFonts w:hint="eastAsia"/>
        </w:rPr>
        <w:t>STM32</w:t>
      </w:r>
      <w:r>
        <w:rPr>
          <w:rFonts w:hint="eastAsia"/>
        </w:rPr>
        <w:t>自带的串口外设与</w:t>
      </w:r>
      <w:r w:rsidR="009A2EC3">
        <w:rPr>
          <w:rFonts w:hint="eastAsia"/>
        </w:rPr>
        <w:t>串口</w:t>
      </w:r>
      <w:proofErr w:type="gramStart"/>
      <w:r w:rsidR="009A2EC3">
        <w:rPr>
          <w:rFonts w:hint="eastAsia"/>
        </w:rPr>
        <w:t>屏进行</w:t>
      </w:r>
      <w:proofErr w:type="gramEnd"/>
      <w:r w:rsidR="009A2EC3">
        <w:rPr>
          <w:rFonts w:hint="eastAsia"/>
        </w:rPr>
        <w:t>通信，串口</w:t>
      </w:r>
      <w:proofErr w:type="gramStart"/>
      <w:r w:rsidR="009A2EC3">
        <w:rPr>
          <w:rFonts w:hint="eastAsia"/>
        </w:rPr>
        <w:t>屏通过</w:t>
      </w:r>
      <w:proofErr w:type="gramEnd"/>
      <w:r w:rsidR="009A2EC3">
        <w:rPr>
          <w:rFonts w:hint="eastAsia"/>
        </w:rPr>
        <w:t>串口发送相应的指令，</w:t>
      </w:r>
      <w:r w:rsidR="009A2EC3">
        <w:rPr>
          <w:rFonts w:hint="eastAsia"/>
        </w:rPr>
        <w:t>STM32</w:t>
      </w:r>
      <w:r w:rsidR="009A2EC3">
        <w:rPr>
          <w:rFonts w:hint="eastAsia"/>
        </w:rPr>
        <w:t>作为</w:t>
      </w:r>
      <w:r w:rsidR="007341E5">
        <w:rPr>
          <w:rFonts w:hint="eastAsia"/>
        </w:rPr>
        <w:t>接收</w:t>
      </w:r>
      <w:r w:rsidR="009A2EC3">
        <w:rPr>
          <w:rFonts w:hint="eastAsia"/>
        </w:rPr>
        <w:t>控制实现各种功能。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1EF2" w:rsidTr="005A1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>
              <w:rPr>
                <w:rFonts w:hint="eastAsia"/>
              </w:rPr>
              <w:t>软件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5A1EF2" w:rsidTr="005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proofErr w:type="spellStart"/>
            <w:r w:rsidRPr="00221068">
              <w:t>STCubeMX</w:t>
            </w:r>
            <w:proofErr w:type="spellEnd"/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068">
              <w:t>4.21.0</w:t>
            </w:r>
          </w:p>
        </w:tc>
      </w:tr>
      <w:tr w:rsidR="005A1EF2" w:rsidTr="005A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stm32cubef4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068">
              <w:t>1.16.0</w:t>
            </w:r>
          </w:p>
        </w:tc>
      </w:tr>
      <w:tr w:rsidR="005A1EF2" w:rsidTr="005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Keil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068">
              <w:t>5.17</w:t>
            </w:r>
          </w:p>
        </w:tc>
      </w:tr>
      <w:tr w:rsidR="005A1EF2" w:rsidTr="005A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>
              <w:t xml:space="preserve">IAR              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</w:t>
            </w:r>
          </w:p>
        </w:tc>
      </w:tr>
    </w:tbl>
    <w:p w:rsidR="005A1EF2" w:rsidRDefault="005A1EF2" w:rsidP="005A1EF2">
      <w:pPr>
        <w:pStyle w:val="3"/>
      </w:pPr>
      <w:r>
        <w:rPr>
          <w:rFonts w:hint="eastAsia"/>
        </w:rPr>
        <w:t>跳线帽情况</w:t>
      </w:r>
    </w:p>
    <w:p w:rsidR="005A1EF2" w:rsidRDefault="002556AA" w:rsidP="005A1EF2">
      <w:pPr>
        <w:ind w:firstLine="480"/>
      </w:pPr>
      <w:r>
        <w:t>/</w:t>
      </w:r>
      <w:r w:rsidR="005A1EF2">
        <w:rPr>
          <w:rFonts w:hint="eastAsia"/>
        </w:rPr>
        <w:t xml:space="preserve">******* </w:t>
      </w:r>
      <w:r w:rsidR="005A1EF2">
        <w:rPr>
          <w:rFonts w:hint="eastAsia"/>
        </w:rPr>
        <w:t>为保证例程正常运行，必须插入以下跳线帽</w:t>
      </w:r>
      <w:r w:rsidR="005A1EF2">
        <w:rPr>
          <w:rFonts w:hint="eastAsia"/>
        </w:rPr>
        <w:t xml:space="preserve"> **********</w:t>
      </w:r>
      <w:r>
        <w:t>/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5A1EF2" w:rsidTr="009E1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丝印编号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端口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目标功能引脚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</w:pPr>
            <w:r>
              <w:rPr>
                <w:rFonts w:hint="eastAsia"/>
              </w:rPr>
              <w:t>出厂默认设置</w:t>
            </w:r>
          </w:p>
        </w:tc>
      </w:tr>
      <w:tr w:rsidR="005A1EF2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tabs>
                <w:tab w:val="right" w:pos="1858"/>
              </w:tabs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</w:tr>
      <w:tr w:rsidR="009E133C" w:rsidTr="009E133C"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tabs>
                <w:tab w:val="right" w:pos="1858"/>
              </w:tabs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</w:tr>
      <w:tr w:rsidR="009E133C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</w:tr>
    </w:tbl>
    <w:p w:rsidR="005A1EF2" w:rsidRDefault="005A1EF2" w:rsidP="005A1EF2">
      <w:pPr>
        <w:pStyle w:val="3"/>
      </w:pPr>
      <w:r>
        <w:t>接线说明</w:t>
      </w:r>
    </w:p>
    <w:p w:rsidR="0061582E" w:rsidRDefault="002367F4" w:rsidP="002556AA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USB</w:t>
      </w:r>
      <w:r>
        <w:rPr>
          <w:rFonts w:hint="eastAsia"/>
        </w:rPr>
        <w:t>线连接</w:t>
      </w:r>
      <w:r>
        <w:rPr>
          <w:rFonts w:hint="eastAsia"/>
        </w:rPr>
        <w:t>pc</w:t>
      </w:r>
      <w:r>
        <w:rPr>
          <w:rFonts w:hint="eastAsia"/>
        </w:rPr>
        <w:t>跟</w:t>
      </w:r>
      <w:r>
        <w:rPr>
          <w:rFonts w:hint="eastAsia"/>
        </w:rPr>
        <w:t>YS-F4Pro</w:t>
      </w:r>
      <w:r w:rsidR="00CF4969">
        <w:rPr>
          <w:rFonts w:hint="eastAsia"/>
        </w:rPr>
        <w:t>，</w:t>
      </w:r>
      <w:r w:rsidR="00702B6E">
        <w:rPr>
          <w:rFonts w:hint="eastAsia"/>
        </w:rPr>
        <w:t>将</w:t>
      </w:r>
      <w:proofErr w:type="gramStart"/>
      <w:r w:rsidR="00702B6E">
        <w:rPr>
          <w:rFonts w:hint="eastAsia"/>
        </w:rPr>
        <w:t>串口屏自带</w:t>
      </w:r>
      <w:proofErr w:type="gramEnd"/>
      <w:r w:rsidR="00702B6E">
        <w:rPr>
          <w:rFonts w:hint="eastAsia"/>
        </w:rPr>
        <w:t>的线连接开发板的</w:t>
      </w:r>
      <w:r w:rsidR="00702B6E">
        <w:rPr>
          <w:rFonts w:hint="eastAsia"/>
        </w:rPr>
        <w:t>CN4</w:t>
      </w:r>
      <w:r w:rsidR="00702B6E">
        <w:rPr>
          <w:rFonts w:hint="eastAsia"/>
        </w:rPr>
        <w:t>端“串口屏”丝印引脚。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77AA" w:rsidTr="00AF5DF9">
        <w:tc>
          <w:tcPr>
            <w:tcW w:w="2765" w:type="dxa"/>
            <w:shd w:val="clear" w:color="auto" w:fill="5B9BD5" w:themeFill="accent1"/>
          </w:tcPr>
          <w:p w:rsidR="008377AA" w:rsidRDefault="008377AA" w:rsidP="00AF5DF9">
            <w:pPr>
              <w:pStyle w:val="af5"/>
              <w:ind w:firstLine="480"/>
            </w:pPr>
            <w:r>
              <w:rPr>
                <w:rFonts w:hint="eastAsia"/>
              </w:rPr>
              <w:t>模块</w:t>
            </w:r>
            <w:r>
              <w:t>引脚</w:t>
            </w:r>
          </w:p>
        </w:tc>
        <w:tc>
          <w:tcPr>
            <w:tcW w:w="2765" w:type="dxa"/>
            <w:shd w:val="clear" w:color="auto" w:fill="5B9BD5" w:themeFill="accent1"/>
          </w:tcPr>
          <w:p w:rsidR="008377AA" w:rsidRDefault="008377AA" w:rsidP="00AF5DF9">
            <w:pPr>
              <w:pStyle w:val="af5"/>
              <w:ind w:firstLine="480"/>
            </w:pPr>
            <w:r>
              <w:rPr>
                <w:rFonts w:hint="eastAsia"/>
              </w:rPr>
              <w:t>功能</w:t>
            </w:r>
            <w:r>
              <w:t>说明</w:t>
            </w:r>
          </w:p>
        </w:tc>
        <w:tc>
          <w:tcPr>
            <w:tcW w:w="2766" w:type="dxa"/>
            <w:shd w:val="clear" w:color="auto" w:fill="5B9BD5" w:themeFill="accent1"/>
          </w:tcPr>
          <w:p w:rsidR="008377AA" w:rsidRDefault="008377AA" w:rsidP="00AF5DF9">
            <w:pPr>
              <w:pStyle w:val="af5"/>
              <w:ind w:firstLine="480"/>
            </w:pPr>
            <w:r>
              <w:rPr>
                <w:rFonts w:hint="eastAsia"/>
              </w:rPr>
              <w:t>开发板</w:t>
            </w:r>
            <w:r>
              <w:t>引脚</w:t>
            </w:r>
          </w:p>
        </w:tc>
      </w:tr>
      <w:tr w:rsidR="008377AA" w:rsidTr="00AF5DF9">
        <w:tc>
          <w:tcPr>
            <w:tcW w:w="2765" w:type="dxa"/>
          </w:tcPr>
          <w:p w:rsidR="008377AA" w:rsidRDefault="008377AA" w:rsidP="00AF5DF9">
            <w:pPr>
              <w:pStyle w:val="af6"/>
              <w:jc w:val="center"/>
            </w:pPr>
            <w:r>
              <w:t>GND</w:t>
            </w:r>
          </w:p>
        </w:tc>
        <w:tc>
          <w:tcPr>
            <w:tcW w:w="2765" w:type="dxa"/>
          </w:tcPr>
          <w:p w:rsidR="008377AA" w:rsidRDefault="008377AA" w:rsidP="00AF5DF9">
            <w:pPr>
              <w:pStyle w:val="af6"/>
              <w:jc w:val="center"/>
            </w:pPr>
            <w:r>
              <w:rPr>
                <w:rFonts w:hint="eastAsia"/>
              </w:rPr>
              <w:t>地线</w:t>
            </w:r>
          </w:p>
        </w:tc>
        <w:tc>
          <w:tcPr>
            <w:tcW w:w="2766" w:type="dxa"/>
          </w:tcPr>
          <w:p w:rsidR="008377AA" w:rsidRDefault="008377AA" w:rsidP="00AF5DF9">
            <w:pPr>
              <w:pStyle w:val="af6"/>
              <w:jc w:val="center"/>
            </w:pPr>
            <w:r>
              <w:t>GND</w:t>
            </w:r>
          </w:p>
        </w:tc>
      </w:tr>
      <w:tr w:rsidR="008377AA" w:rsidTr="00AF5DF9">
        <w:tc>
          <w:tcPr>
            <w:tcW w:w="2765" w:type="dxa"/>
            <w:shd w:val="clear" w:color="auto" w:fill="BDD6EE" w:themeFill="accent1" w:themeFillTint="66"/>
          </w:tcPr>
          <w:p w:rsidR="008377AA" w:rsidRDefault="008377AA" w:rsidP="00AF5DF9">
            <w:pPr>
              <w:pStyle w:val="af6"/>
              <w:jc w:val="center"/>
            </w:pPr>
            <w:r>
              <w:t>VCC</w:t>
            </w:r>
          </w:p>
        </w:tc>
        <w:tc>
          <w:tcPr>
            <w:tcW w:w="2765" w:type="dxa"/>
            <w:shd w:val="clear" w:color="auto" w:fill="BDD6EE" w:themeFill="accent1" w:themeFillTint="66"/>
          </w:tcPr>
          <w:p w:rsidR="008377AA" w:rsidRDefault="008377AA" w:rsidP="00AF5DF9">
            <w:pPr>
              <w:pStyle w:val="af6"/>
              <w:jc w:val="center"/>
            </w:pPr>
            <w:r>
              <w:rPr>
                <w:rFonts w:hint="eastAsia"/>
              </w:rPr>
              <w:t>电源</w:t>
            </w:r>
            <w:r>
              <w:t>线</w:t>
            </w:r>
          </w:p>
        </w:tc>
        <w:tc>
          <w:tcPr>
            <w:tcW w:w="2766" w:type="dxa"/>
            <w:shd w:val="clear" w:color="auto" w:fill="BDD6EE" w:themeFill="accent1" w:themeFillTint="66"/>
          </w:tcPr>
          <w:p w:rsidR="008377AA" w:rsidRDefault="005B1419" w:rsidP="00AF5DF9">
            <w:pPr>
              <w:pStyle w:val="af6"/>
              <w:jc w:val="center"/>
            </w:pPr>
            <w:r>
              <w:t>5</w:t>
            </w:r>
            <w:bookmarkStart w:id="0" w:name="_GoBack"/>
            <w:bookmarkEnd w:id="0"/>
            <w:r w:rsidR="008377AA">
              <w:t>V</w:t>
            </w:r>
          </w:p>
        </w:tc>
      </w:tr>
      <w:tr w:rsidR="008377AA" w:rsidTr="00AF5DF9">
        <w:tc>
          <w:tcPr>
            <w:tcW w:w="2765" w:type="dxa"/>
          </w:tcPr>
          <w:p w:rsidR="008377AA" w:rsidRDefault="008377AA" w:rsidP="00AF5DF9">
            <w:pPr>
              <w:pStyle w:val="af6"/>
              <w:jc w:val="center"/>
            </w:pPr>
            <w:r>
              <w:t>SCK</w:t>
            </w:r>
          </w:p>
        </w:tc>
        <w:tc>
          <w:tcPr>
            <w:tcW w:w="2765" w:type="dxa"/>
          </w:tcPr>
          <w:p w:rsidR="008377AA" w:rsidRDefault="008377AA" w:rsidP="00AF5DF9">
            <w:pPr>
              <w:pStyle w:val="af6"/>
              <w:jc w:val="center"/>
            </w:pPr>
            <w:r>
              <w:rPr>
                <w:rFonts w:hint="eastAsia"/>
              </w:rPr>
              <w:t>时钟</w:t>
            </w:r>
          </w:p>
        </w:tc>
        <w:tc>
          <w:tcPr>
            <w:tcW w:w="2766" w:type="dxa"/>
          </w:tcPr>
          <w:p w:rsidR="008377AA" w:rsidRDefault="008377AA" w:rsidP="00AF5DF9">
            <w:pPr>
              <w:pStyle w:val="af6"/>
              <w:jc w:val="center"/>
            </w:pPr>
            <w:r>
              <w:t>PA5</w:t>
            </w:r>
          </w:p>
        </w:tc>
      </w:tr>
      <w:tr w:rsidR="008377AA" w:rsidTr="00AF5DF9">
        <w:tc>
          <w:tcPr>
            <w:tcW w:w="2765" w:type="dxa"/>
            <w:shd w:val="clear" w:color="auto" w:fill="BDD6EE" w:themeFill="accent1" w:themeFillTint="66"/>
          </w:tcPr>
          <w:p w:rsidR="008377AA" w:rsidRDefault="008377AA" w:rsidP="00AF5DF9">
            <w:pPr>
              <w:pStyle w:val="af6"/>
              <w:jc w:val="center"/>
            </w:pPr>
            <w:r>
              <w:t>MOSI</w:t>
            </w:r>
          </w:p>
        </w:tc>
        <w:tc>
          <w:tcPr>
            <w:tcW w:w="2765" w:type="dxa"/>
            <w:shd w:val="clear" w:color="auto" w:fill="BDD6EE" w:themeFill="accent1" w:themeFillTint="66"/>
          </w:tcPr>
          <w:p w:rsidR="008377AA" w:rsidRDefault="008377AA" w:rsidP="00AF5DF9">
            <w:pPr>
              <w:pStyle w:val="af6"/>
              <w:jc w:val="center"/>
            </w:pPr>
            <w:r>
              <w:rPr>
                <w:rFonts w:hint="eastAsia"/>
              </w:rPr>
              <w:t>数据输出</w:t>
            </w:r>
          </w:p>
        </w:tc>
        <w:tc>
          <w:tcPr>
            <w:tcW w:w="2766" w:type="dxa"/>
            <w:shd w:val="clear" w:color="auto" w:fill="BDD6EE" w:themeFill="accent1" w:themeFillTint="66"/>
          </w:tcPr>
          <w:p w:rsidR="008377AA" w:rsidRDefault="008377AA" w:rsidP="00AF5DF9">
            <w:pPr>
              <w:pStyle w:val="af6"/>
              <w:jc w:val="center"/>
            </w:pPr>
            <w:r>
              <w:t>PB5</w:t>
            </w:r>
          </w:p>
        </w:tc>
      </w:tr>
      <w:tr w:rsidR="008377AA" w:rsidTr="00AF5DF9">
        <w:tc>
          <w:tcPr>
            <w:tcW w:w="2765" w:type="dxa"/>
            <w:shd w:val="clear" w:color="auto" w:fill="auto"/>
          </w:tcPr>
          <w:p w:rsidR="008377AA" w:rsidRDefault="008377AA" w:rsidP="00AF5DF9">
            <w:pPr>
              <w:pStyle w:val="af6"/>
              <w:jc w:val="center"/>
            </w:pPr>
            <w:r>
              <w:rPr>
                <w:rFonts w:hint="eastAsia"/>
              </w:rPr>
              <w:t>MIS</w:t>
            </w:r>
            <w:r>
              <w:t>O</w:t>
            </w:r>
          </w:p>
        </w:tc>
        <w:tc>
          <w:tcPr>
            <w:tcW w:w="2765" w:type="dxa"/>
            <w:shd w:val="clear" w:color="auto" w:fill="auto"/>
          </w:tcPr>
          <w:p w:rsidR="008377AA" w:rsidRDefault="008377AA" w:rsidP="00AF5DF9">
            <w:pPr>
              <w:pStyle w:val="af6"/>
              <w:jc w:val="center"/>
            </w:pPr>
            <w:r>
              <w:rPr>
                <w:rFonts w:hint="eastAsia"/>
              </w:rPr>
              <w:t>数据</w:t>
            </w:r>
            <w:r>
              <w:t>输入</w:t>
            </w:r>
          </w:p>
        </w:tc>
        <w:tc>
          <w:tcPr>
            <w:tcW w:w="2766" w:type="dxa"/>
            <w:shd w:val="clear" w:color="auto" w:fill="auto"/>
          </w:tcPr>
          <w:p w:rsidR="008377AA" w:rsidRDefault="008377AA" w:rsidP="00AF5DF9">
            <w:pPr>
              <w:pStyle w:val="af6"/>
              <w:jc w:val="center"/>
            </w:pPr>
            <w:r>
              <w:rPr>
                <w:rFonts w:hint="eastAsia"/>
              </w:rPr>
              <w:t>PB4</w:t>
            </w:r>
          </w:p>
        </w:tc>
      </w:tr>
      <w:tr w:rsidR="008377AA" w:rsidTr="00AF5DF9">
        <w:tc>
          <w:tcPr>
            <w:tcW w:w="2765" w:type="dxa"/>
            <w:shd w:val="clear" w:color="auto" w:fill="BDD6EE" w:themeFill="accent1" w:themeFillTint="66"/>
          </w:tcPr>
          <w:p w:rsidR="008377AA" w:rsidRDefault="008377AA" w:rsidP="00AF5DF9">
            <w:pPr>
              <w:pStyle w:val="af6"/>
              <w:jc w:val="center"/>
            </w:pPr>
            <w:r>
              <w:lastRenderedPageBreak/>
              <w:t>CS</w:t>
            </w:r>
          </w:p>
        </w:tc>
        <w:tc>
          <w:tcPr>
            <w:tcW w:w="2765" w:type="dxa"/>
            <w:shd w:val="clear" w:color="auto" w:fill="BDD6EE" w:themeFill="accent1" w:themeFillTint="66"/>
          </w:tcPr>
          <w:p w:rsidR="008377AA" w:rsidRDefault="008377AA" w:rsidP="00AF5DF9">
            <w:pPr>
              <w:pStyle w:val="af6"/>
              <w:jc w:val="center"/>
            </w:pPr>
            <w:r>
              <w:rPr>
                <w:rFonts w:hint="eastAsia"/>
              </w:rPr>
              <w:t>中断</w:t>
            </w:r>
          </w:p>
        </w:tc>
        <w:tc>
          <w:tcPr>
            <w:tcW w:w="2766" w:type="dxa"/>
            <w:shd w:val="clear" w:color="auto" w:fill="BDD6EE" w:themeFill="accent1" w:themeFillTint="66"/>
          </w:tcPr>
          <w:p w:rsidR="008377AA" w:rsidRDefault="00DB4091" w:rsidP="00AF5DF9">
            <w:pPr>
              <w:pStyle w:val="af6"/>
              <w:jc w:val="center"/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</w:tr>
    </w:tbl>
    <w:p w:rsidR="00702B6E" w:rsidRDefault="008A41E1" w:rsidP="00702B6E">
      <w:pPr>
        <w:keepNext/>
        <w:ind w:firstLineChars="0" w:firstLine="0"/>
      </w:pPr>
      <w:r>
        <w:rPr>
          <w:noProof/>
        </w:rPr>
        <w:drawing>
          <wp:inline distT="0" distB="0" distL="0" distR="0">
            <wp:extent cx="5274310" cy="3518083"/>
            <wp:effectExtent l="19050" t="19050" r="21590" b="25400"/>
            <wp:docPr id="3" name="图片 3" descr="https://img.alicdn.com/imgextra/i1/2707852689/TB20O_tg2BNTKJjSszcXXbO2VXa_!!27078526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alicdn.com/imgextra/i1/2707852689/TB20O_tg2BNTKJjSszcXXbO2VXa_!!270785268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08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2B6E" w:rsidRDefault="00702B6E" w:rsidP="00702B6E">
      <w:pPr>
        <w:pStyle w:val="af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接线</w:t>
      </w:r>
      <w:r w:rsidRPr="00D5146D">
        <w:rPr>
          <w:rFonts w:hint="eastAsia"/>
        </w:rPr>
        <w:t>实物</w:t>
      </w:r>
    </w:p>
    <w:p w:rsidR="00702B6E" w:rsidRDefault="00702B6E" w:rsidP="00702B6E">
      <w:pPr>
        <w:pStyle w:val="3"/>
      </w:pPr>
      <w:r>
        <w:rPr>
          <w:rFonts w:hint="eastAsia"/>
        </w:rPr>
        <w:t>操作与现象</w:t>
      </w:r>
    </w:p>
    <w:p w:rsidR="00702B6E" w:rsidRDefault="00702B6E" w:rsidP="00702B6E">
      <w:pPr>
        <w:ind w:firstLine="480"/>
      </w:pPr>
      <w:r>
        <w:rPr>
          <w:rFonts w:hint="eastAsia"/>
        </w:rPr>
        <w:t>使用开发</w:t>
      </w:r>
      <w:proofErr w:type="gramStart"/>
      <w:r>
        <w:rPr>
          <w:rFonts w:hint="eastAsia"/>
        </w:rPr>
        <w:t>板配套</w:t>
      </w:r>
      <w:proofErr w:type="gramEnd"/>
      <w:r>
        <w:rPr>
          <w:rFonts w:hint="eastAsia"/>
        </w:rPr>
        <w:t>的</w:t>
      </w:r>
      <w:r>
        <w:rPr>
          <w:rFonts w:hint="eastAsia"/>
        </w:rPr>
        <w:t>MINI USB</w:t>
      </w:r>
      <w:r>
        <w:rPr>
          <w:rFonts w:hint="eastAsia"/>
        </w:rPr>
        <w:t>线连接到开发板标示“调试串口”字样的</w:t>
      </w:r>
      <w:r>
        <w:rPr>
          <w:rFonts w:hint="eastAsia"/>
        </w:rPr>
        <w:t>MIMI USB</w:t>
      </w:r>
      <w:r>
        <w:rPr>
          <w:rFonts w:hint="eastAsia"/>
        </w:rPr>
        <w:t>接口为开发板供电。</w:t>
      </w:r>
    </w:p>
    <w:p w:rsidR="008377AA" w:rsidRDefault="008A41E1" w:rsidP="008377AA">
      <w:pPr>
        <w:ind w:firstLine="480"/>
      </w:pPr>
      <w:r>
        <w:t>下载程序</w:t>
      </w:r>
      <w:proofErr w:type="gramStart"/>
      <w:r>
        <w:t>至</w:t>
      </w:r>
      <w:r>
        <w:rPr>
          <w:rFonts w:hint="eastAsia"/>
        </w:rPr>
        <w:t>开发板</w:t>
      </w:r>
      <w:proofErr w:type="gramEnd"/>
      <w:r>
        <w:rPr>
          <w:rFonts w:hint="eastAsia"/>
        </w:rPr>
        <w:t>，正确接线</w:t>
      </w:r>
      <w:r w:rsidR="008377AA">
        <w:rPr>
          <w:rFonts w:hint="eastAsia"/>
        </w:rPr>
        <w:t>称重模块以及串口屏</w:t>
      </w:r>
      <w:r>
        <w:rPr>
          <w:rFonts w:hint="eastAsia"/>
        </w:rPr>
        <w:t>。</w:t>
      </w:r>
      <w:r w:rsidR="008377AA">
        <w:t>使用方法如下</w:t>
      </w:r>
      <w:r w:rsidR="008377AA">
        <w:rPr>
          <w:rFonts w:hint="eastAsia"/>
        </w:rPr>
        <w:t>：</w:t>
      </w:r>
    </w:p>
    <w:p w:rsidR="008377AA" w:rsidRDefault="008377AA" w:rsidP="008377AA">
      <w:pPr>
        <w:ind w:firstLineChars="0" w:firstLine="0"/>
      </w:pPr>
      <w:r>
        <w:rPr>
          <w:noProof/>
        </w:rPr>
        <w:drawing>
          <wp:inline distT="0" distB="0" distL="0" distR="0" wp14:anchorId="47B039BD" wp14:editId="272941EC">
            <wp:extent cx="5274310" cy="2662555"/>
            <wp:effectExtent l="19050" t="19050" r="21590" b="234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2B6E" w:rsidRDefault="008377AA" w:rsidP="008A41E1">
      <w:pPr>
        <w:keepNext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164840"/>
            <wp:effectExtent l="19050" t="19050" r="2159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串口屏截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F3C" w:rsidRPr="009E226D" w:rsidRDefault="00702B6E" w:rsidP="00702B6E">
      <w:pPr>
        <w:pStyle w:val="af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实验现象</w:t>
      </w:r>
    </w:p>
    <w:sectPr w:rsidR="00030F3C" w:rsidRPr="009E226D" w:rsidSect="001F07A1">
      <w:pgSz w:w="11906" w:h="16838"/>
      <w:pgMar w:top="1440" w:right="1800" w:bottom="1440" w:left="1800" w:header="68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1DF" w:rsidRDefault="00A301DF" w:rsidP="00931A6F">
      <w:pPr>
        <w:ind w:firstLine="480"/>
      </w:pPr>
      <w:r>
        <w:separator/>
      </w:r>
    </w:p>
  </w:endnote>
  <w:endnote w:type="continuationSeparator" w:id="0">
    <w:p w:rsidR="00A301DF" w:rsidRDefault="00A301DF" w:rsidP="00931A6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1DF" w:rsidRDefault="00A301DF" w:rsidP="00931A6F">
      <w:pPr>
        <w:ind w:firstLine="480"/>
      </w:pPr>
      <w:r>
        <w:separator/>
      </w:r>
    </w:p>
  </w:footnote>
  <w:footnote w:type="continuationSeparator" w:id="0">
    <w:p w:rsidR="00A301DF" w:rsidRDefault="00A301DF" w:rsidP="00931A6F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F191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A49F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C68B1"/>
    <w:multiLevelType w:val="hybridMultilevel"/>
    <w:tmpl w:val="69624608"/>
    <w:lvl w:ilvl="0" w:tplc="1D103E1C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AE3CE9"/>
    <w:multiLevelType w:val="hybridMultilevel"/>
    <w:tmpl w:val="5B240558"/>
    <w:lvl w:ilvl="0" w:tplc="F892B5A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E66969"/>
    <w:multiLevelType w:val="multilevel"/>
    <w:tmpl w:val="EB38477E"/>
    <w:lvl w:ilvl="0">
      <w:start w:val="1"/>
      <w:numFmt w:val="decimal"/>
      <w:pStyle w:val="2"/>
      <w:lvlText w:val="第%1章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 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5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none"/>
      <w:pStyle w:val="6"/>
      <w:lvlText w:val="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upperRoman"/>
      <w:lvlText w:val="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603930D8"/>
    <w:multiLevelType w:val="hybridMultilevel"/>
    <w:tmpl w:val="119E4840"/>
    <w:lvl w:ilvl="0" w:tplc="962C88E8">
      <w:start w:val="1"/>
      <w:numFmt w:val="bullet"/>
      <w:pStyle w:val="a0"/>
      <w:lvlText w:val="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</w:num>
  <w:num w:numId="9">
    <w:abstractNumId w:val="0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2"/>
    <w:lvlOverride w:ilvl="0">
      <w:startOverride w:val="1"/>
    </w:lvlOverride>
  </w:num>
  <w:num w:numId="43">
    <w:abstractNumId w:val="2"/>
  </w:num>
  <w:num w:numId="44">
    <w:abstractNumId w:val="4"/>
  </w:num>
  <w:num w:numId="45">
    <w:abstractNumId w:val="4"/>
  </w:num>
  <w:num w:numId="46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3"/>
    <w:rsid w:val="00000ABC"/>
    <w:rsid w:val="000076B5"/>
    <w:rsid w:val="00007FF3"/>
    <w:rsid w:val="000100F2"/>
    <w:rsid w:val="00016706"/>
    <w:rsid w:val="00016C40"/>
    <w:rsid w:val="00017F0B"/>
    <w:rsid w:val="00021273"/>
    <w:rsid w:val="00021548"/>
    <w:rsid w:val="00021D73"/>
    <w:rsid w:val="00025173"/>
    <w:rsid w:val="0002551B"/>
    <w:rsid w:val="0002557B"/>
    <w:rsid w:val="00025ABC"/>
    <w:rsid w:val="00025BE4"/>
    <w:rsid w:val="00027C4E"/>
    <w:rsid w:val="00030F3C"/>
    <w:rsid w:val="000324BD"/>
    <w:rsid w:val="00032D15"/>
    <w:rsid w:val="000335ED"/>
    <w:rsid w:val="000338B6"/>
    <w:rsid w:val="00033DBB"/>
    <w:rsid w:val="00033FA7"/>
    <w:rsid w:val="00033FDE"/>
    <w:rsid w:val="00036742"/>
    <w:rsid w:val="00036D8E"/>
    <w:rsid w:val="0004102C"/>
    <w:rsid w:val="00044C80"/>
    <w:rsid w:val="000465A8"/>
    <w:rsid w:val="0005198B"/>
    <w:rsid w:val="00052AEB"/>
    <w:rsid w:val="000532C8"/>
    <w:rsid w:val="00053337"/>
    <w:rsid w:val="00053485"/>
    <w:rsid w:val="000536CD"/>
    <w:rsid w:val="000602A5"/>
    <w:rsid w:val="000606B1"/>
    <w:rsid w:val="00061494"/>
    <w:rsid w:val="000629F8"/>
    <w:rsid w:val="0006304D"/>
    <w:rsid w:val="000651B0"/>
    <w:rsid w:val="00071FA8"/>
    <w:rsid w:val="00075088"/>
    <w:rsid w:val="00077A2E"/>
    <w:rsid w:val="00080A33"/>
    <w:rsid w:val="000839A7"/>
    <w:rsid w:val="00085CFD"/>
    <w:rsid w:val="00086EBA"/>
    <w:rsid w:val="00090ECE"/>
    <w:rsid w:val="000A2C57"/>
    <w:rsid w:val="000A2C89"/>
    <w:rsid w:val="000A2E78"/>
    <w:rsid w:val="000A40DC"/>
    <w:rsid w:val="000A717B"/>
    <w:rsid w:val="000A7DE4"/>
    <w:rsid w:val="000B1EAD"/>
    <w:rsid w:val="000B4ECF"/>
    <w:rsid w:val="000B52EA"/>
    <w:rsid w:val="000B5395"/>
    <w:rsid w:val="000B717E"/>
    <w:rsid w:val="000C0F19"/>
    <w:rsid w:val="000C74A1"/>
    <w:rsid w:val="000D1137"/>
    <w:rsid w:val="000D48BB"/>
    <w:rsid w:val="000D71A5"/>
    <w:rsid w:val="000D776E"/>
    <w:rsid w:val="000E063C"/>
    <w:rsid w:val="000E1ECB"/>
    <w:rsid w:val="000E2E38"/>
    <w:rsid w:val="000E4EF1"/>
    <w:rsid w:val="000E64B2"/>
    <w:rsid w:val="000F2ED3"/>
    <w:rsid w:val="000F3E55"/>
    <w:rsid w:val="000F3E8F"/>
    <w:rsid w:val="000F3ED1"/>
    <w:rsid w:val="000F5673"/>
    <w:rsid w:val="00102F54"/>
    <w:rsid w:val="00103716"/>
    <w:rsid w:val="001046FF"/>
    <w:rsid w:val="00104944"/>
    <w:rsid w:val="001049B7"/>
    <w:rsid w:val="001078A7"/>
    <w:rsid w:val="001078D2"/>
    <w:rsid w:val="00110343"/>
    <w:rsid w:val="00111BF5"/>
    <w:rsid w:val="00117602"/>
    <w:rsid w:val="00117CFB"/>
    <w:rsid w:val="001216E7"/>
    <w:rsid w:val="0012304D"/>
    <w:rsid w:val="0012364D"/>
    <w:rsid w:val="0012435E"/>
    <w:rsid w:val="00127A82"/>
    <w:rsid w:val="0013269F"/>
    <w:rsid w:val="00132C9F"/>
    <w:rsid w:val="00134C52"/>
    <w:rsid w:val="00137709"/>
    <w:rsid w:val="001407DE"/>
    <w:rsid w:val="00141F1B"/>
    <w:rsid w:val="00142771"/>
    <w:rsid w:val="00146669"/>
    <w:rsid w:val="00147F91"/>
    <w:rsid w:val="001525BB"/>
    <w:rsid w:val="00154292"/>
    <w:rsid w:val="001553B5"/>
    <w:rsid w:val="0015573E"/>
    <w:rsid w:val="00156508"/>
    <w:rsid w:val="00160200"/>
    <w:rsid w:val="00160AF9"/>
    <w:rsid w:val="00161A3B"/>
    <w:rsid w:val="00162FB4"/>
    <w:rsid w:val="00163EC0"/>
    <w:rsid w:val="00164386"/>
    <w:rsid w:val="00164D75"/>
    <w:rsid w:val="00164DDB"/>
    <w:rsid w:val="00170442"/>
    <w:rsid w:val="0017061C"/>
    <w:rsid w:val="00171069"/>
    <w:rsid w:val="00171B42"/>
    <w:rsid w:val="00172A75"/>
    <w:rsid w:val="00173905"/>
    <w:rsid w:val="001745F9"/>
    <w:rsid w:val="0017464B"/>
    <w:rsid w:val="00175332"/>
    <w:rsid w:val="00180C50"/>
    <w:rsid w:val="00184A4C"/>
    <w:rsid w:val="00187DE8"/>
    <w:rsid w:val="00190064"/>
    <w:rsid w:val="00190D9C"/>
    <w:rsid w:val="00192C54"/>
    <w:rsid w:val="00192FA3"/>
    <w:rsid w:val="00193E11"/>
    <w:rsid w:val="00193FA2"/>
    <w:rsid w:val="0019444A"/>
    <w:rsid w:val="001947CD"/>
    <w:rsid w:val="00195278"/>
    <w:rsid w:val="00196A1C"/>
    <w:rsid w:val="001A01FD"/>
    <w:rsid w:val="001A073E"/>
    <w:rsid w:val="001A07D2"/>
    <w:rsid w:val="001A09A0"/>
    <w:rsid w:val="001A516F"/>
    <w:rsid w:val="001A5C4C"/>
    <w:rsid w:val="001A6108"/>
    <w:rsid w:val="001A6FCE"/>
    <w:rsid w:val="001A73A9"/>
    <w:rsid w:val="001B0147"/>
    <w:rsid w:val="001B254A"/>
    <w:rsid w:val="001B3FA7"/>
    <w:rsid w:val="001B5724"/>
    <w:rsid w:val="001B5D8C"/>
    <w:rsid w:val="001C005A"/>
    <w:rsid w:val="001C3A27"/>
    <w:rsid w:val="001C4C90"/>
    <w:rsid w:val="001C545F"/>
    <w:rsid w:val="001C63FA"/>
    <w:rsid w:val="001C6823"/>
    <w:rsid w:val="001C6DDD"/>
    <w:rsid w:val="001C75C3"/>
    <w:rsid w:val="001C77CD"/>
    <w:rsid w:val="001D0C55"/>
    <w:rsid w:val="001D19C1"/>
    <w:rsid w:val="001D4203"/>
    <w:rsid w:val="001D5AE2"/>
    <w:rsid w:val="001D7540"/>
    <w:rsid w:val="001D76A4"/>
    <w:rsid w:val="001E0C33"/>
    <w:rsid w:val="001E176A"/>
    <w:rsid w:val="001E5C02"/>
    <w:rsid w:val="001E6F9C"/>
    <w:rsid w:val="001E7D10"/>
    <w:rsid w:val="001F0405"/>
    <w:rsid w:val="001F07A1"/>
    <w:rsid w:val="001F16CF"/>
    <w:rsid w:val="001F26F0"/>
    <w:rsid w:val="001F5682"/>
    <w:rsid w:val="001F6BB3"/>
    <w:rsid w:val="002002FF"/>
    <w:rsid w:val="0020074C"/>
    <w:rsid w:val="00204314"/>
    <w:rsid w:val="00204E6E"/>
    <w:rsid w:val="00207136"/>
    <w:rsid w:val="002071B7"/>
    <w:rsid w:val="00215F1F"/>
    <w:rsid w:val="00217DD9"/>
    <w:rsid w:val="00220161"/>
    <w:rsid w:val="002221D9"/>
    <w:rsid w:val="0022284A"/>
    <w:rsid w:val="002252C8"/>
    <w:rsid w:val="0022594E"/>
    <w:rsid w:val="00225A27"/>
    <w:rsid w:val="00225DF2"/>
    <w:rsid w:val="002264A0"/>
    <w:rsid w:val="00226991"/>
    <w:rsid w:val="002276F6"/>
    <w:rsid w:val="00233475"/>
    <w:rsid w:val="002339F7"/>
    <w:rsid w:val="002362C2"/>
    <w:rsid w:val="00236710"/>
    <w:rsid w:val="002367F4"/>
    <w:rsid w:val="002428F6"/>
    <w:rsid w:val="0024298F"/>
    <w:rsid w:val="002431F8"/>
    <w:rsid w:val="002431FC"/>
    <w:rsid w:val="00246886"/>
    <w:rsid w:val="00250BC6"/>
    <w:rsid w:val="00252565"/>
    <w:rsid w:val="00253734"/>
    <w:rsid w:val="002550D2"/>
    <w:rsid w:val="002550E0"/>
    <w:rsid w:val="002556AA"/>
    <w:rsid w:val="00256B31"/>
    <w:rsid w:val="00260BD1"/>
    <w:rsid w:val="00262A89"/>
    <w:rsid w:val="002634F4"/>
    <w:rsid w:val="002644BD"/>
    <w:rsid w:val="0026511F"/>
    <w:rsid w:val="0026600F"/>
    <w:rsid w:val="0026643F"/>
    <w:rsid w:val="00266809"/>
    <w:rsid w:val="00270245"/>
    <w:rsid w:val="002706E8"/>
    <w:rsid w:val="002709B0"/>
    <w:rsid w:val="00271A72"/>
    <w:rsid w:val="002725D9"/>
    <w:rsid w:val="00273E0E"/>
    <w:rsid w:val="002742B0"/>
    <w:rsid w:val="00281B4B"/>
    <w:rsid w:val="00283225"/>
    <w:rsid w:val="00283890"/>
    <w:rsid w:val="00286F3D"/>
    <w:rsid w:val="002949D5"/>
    <w:rsid w:val="00295CA9"/>
    <w:rsid w:val="0029600F"/>
    <w:rsid w:val="00296352"/>
    <w:rsid w:val="00296CFA"/>
    <w:rsid w:val="002978F0"/>
    <w:rsid w:val="002A27DA"/>
    <w:rsid w:val="002A308E"/>
    <w:rsid w:val="002A363D"/>
    <w:rsid w:val="002A7B3E"/>
    <w:rsid w:val="002B05C1"/>
    <w:rsid w:val="002B7728"/>
    <w:rsid w:val="002C2317"/>
    <w:rsid w:val="002C52BD"/>
    <w:rsid w:val="002C5C19"/>
    <w:rsid w:val="002C6ED0"/>
    <w:rsid w:val="002D019E"/>
    <w:rsid w:val="002D2FC0"/>
    <w:rsid w:val="002D4A1E"/>
    <w:rsid w:val="002D4A32"/>
    <w:rsid w:val="002E0C9B"/>
    <w:rsid w:val="002E1D32"/>
    <w:rsid w:val="002E5494"/>
    <w:rsid w:val="002E54FB"/>
    <w:rsid w:val="002E5C5E"/>
    <w:rsid w:val="002E65E4"/>
    <w:rsid w:val="002F1711"/>
    <w:rsid w:val="002F3CF9"/>
    <w:rsid w:val="002F4979"/>
    <w:rsid w:val="002F745B"/>
    <w:rsid w:val="002F7F38"/>
    <w:rsid w:val="00300CAB"/>
    <w:rsid w:val="0030139E"/>
    <w:rsid w:val="0030334A"/>
    <w:rsid w:val="00306FE1"/>
    <w:rsid w:val="0030773D"/>
    <w:rsid w:val="00307E1C"/>
    <w:rsid w:val="00310ED2"/>
    <w:rsid w:val="003111A0"/>
    <w:rsid w:val="00311A39"/>
    <w:rsid w:val="00313CD3"/>
    <w:rsid w:val="0031567F"/>
    <w:rsid w:val="00316F96"/>
    <w:rsid w:val="00324561"/>
    <w:rsid w:val="00324796"/>
    <w:rsid w:val="00325769"/>
    <w:rsid w:val="00330184"/>
    <w:rsid w:val="0034029C"/>
    <w:rsid w:val="00342B20"/>
    <w:rsid w:val="00346889"/>
    <w:rsid w:val="0034737E"/>
    <w:rsid w:val="00351445"/>
    <w:rsid w:val="003523C0"/>
    <w:rsid w:val="003529BA"/>
    <w:rsid w:val="003539BF"/>
    <w:rsid w:val="003540D6"/>
    <w:rsid w:val="00354416"/>
    <w:rsid w:val="00356AFB"/>
    <w:rsid w:val="00356F02"/>
    <w:rsid w:val="00357631"/>
    <w:rsid w:val="003641D4"/>
    <w:rsid w:val="00365427"/>
    <w:rsid w:val="00367146"/>
    <w:rsid w:val="003719C8"/>
    <w:rsid w:val="00372CCD"/>
    <w:rsid w:val="00376BCC"/>
    <w:rsid w:val="00380AF0"/>
    <w:rsid w:val="00381490"/>
    <w:rsid w:val="00384EBD"/>
    <w:rsid w:val="00386FB0"/>
    <w:rsid w:val="003874BB"/>
    <w:rsid w:val="003907B5"/>
    <w:rsid w:val="003931F4"/>
    <w:rsid w:val="003937E8"/>
    <w:rsid w:val="00394A4F"/>
    <w:rsid w:val="003960F8"/>
    <w:rsid w:val="003979E8"/>
    <w:rsid w:val="003A213A"/>
    <w:rsid w:val="003A3F9C"/>
    <w:rsid w:val="003A522F"/>
    <w:rsid w:val="003A5D4E"/>
    <w:rsid w:val="003A6FD2"/>
    <w:rsid w:val="003B016A"/>
    <w:rsid w:val="003B262A"/>
    <w:rsid w:val="003B3F67"/>
    <w:rsid w:val="003B68A5"/>
    <w:rsid w:val="003C0377"/>
    <w:rsid w:val="003C2706"/>
    <w:rsid w:val="003C34D7"/>
    <w:rsid w:val="003C3E09"/>
    <w:rsid w:val="003C4E09"/>
    <w:rsid w:val="003C53ED"/>
    <w:rsid w:val="003C62F6"/>
    <w:rsid w:val="003D0AAA"/>
    <w:rsid w:val="003D2371"/>
    <w:rsid w:val="003D4E5B"/>
    <w:rsid w:val="003D5620"/>
    <w:rsid w:val="003D6A5F"/>
    <w:rsid w:val="003D6DD4"/>
    <w:rsid w:val="003D7D9D"/>
    <w:rsid w:val="003E0C11"/>
    <w:rsid w:val="003E18BC"/>
    <w:rsid w:val="003E2100"/>
    <w:rsid w:val="003E28FF"/>
    <w:rsid w:val="003E5DF7"/>
    <w:rsid w:val="003E68A6"/>
    <w:rsid w:val="003E7ACF"/>
    <w:rsid w:val="003F0A88"/>
    <w:rsid w:val="003F2264"/>
    <w:rsid w:val="003F31A4"/>
    <w:rsid w:val="003F61F1"/>
    <w:rsid w:val="00402D36"/>
    <w:rsid w:val="00402F3F"/>
    <w:rsid w:val="00405008"/>
    <w:rsid w:val="0040620E"/>
    <w:rsid w:val="004118A2"/>
    <w:rsid w:val="004121BA"/>
    <w:rsid w:val="00415C8C"/>
    <w:rsid w:val="0041609E"/>
    <w:rsid w:val="004178BC"/>
    <w:rsid w:val="00421604"/>
    <w:rsid w:val="00421D31"/>
    <w:rsid w:val="00423B8B"/>
    <w:rsid w:val="00423FF9"/>
    <w:rsid w:val="00426D95"/>
    <w:rsid w:val="00430F04"/>
    <w:rsid w:val="004334FC"/>
    <w:rsid w:val="00433623"/>
    <w:rsid w:val="004342A8"/>
    <w:rsid w:val="004361F4"/>
    <w:rsid w:val="00436FE9"/>
    <w:rsid w:val="00437119"/>
    <w:rsid w:val="00443BF1"/>
    <w:rsid w:val="00445BC4"/>
    <w:rsid w:val="00446FFC"/>
    <w:rsid w:val="004566C3"/>
    <w:rsid w:val="00457540"/>
    <w:rsid w:val="00461124"/>
    <w:rsid w:val="004623D0"/>
    <w:rsid w:val="0046395A"/>
    <w:rsid w:val="004644BB"/>
    <w:rsid w:val="00465D79"/>
    <w:rsid w:val="00466128"/>
    <w:rsid w:val="00467860"/>
    <w:rsid w:val="004709C6"/>
    <w:rsid w:val="00470B80"/>
    <w:rsid w:val="004746E3"/>
    <w:rsid w:val="004748A3"/>
    <w:rsid w:val="00474EA8"/>
    <w:rsid w:val="00476419"/>
    <w:rsid w:val="004766E7"/>
    <w:rsid w:val="00477350"/>
    <w:rsid w:val="00477E6D"/>
    <w:rsid w:val="0048179C"/>
    <w:rsid w:val="00483CE2"/>
    <w:rsid w:val="00485018"/>
    <w:rsid w:val="00487287"/>
    <w:rsid w:val="00487457"/>
    <w:rsid w:val="00487D1E"/>
    <w:rsid w:val="00494F7B"/>
    <w:rsid w:val="00497353"/>
    <w:rsid w:val="004976AB"/>
    <w:rsid w:val="004A0697"/>
    <w:rsid w:val="004A2CAA"/>
    <w:rsid w:val="004A3C13"/>
    <w:rsid w:val="004A79CE"/>
    <w:rsid w:val="004A7E49"/>
    <w:rsid w:val="004B04DD"/>
    <w:rsid w:val="004B163E"/>
    <w:rsid w:val="004B4E0F"/>
    <w:rsid w:val="004B4F6E"/>
    <w:rsid w:val="004C0496"/>
    <w:rsid w:val="004C2653"/>
    <w:rsid w:val="004C3348"/>
    <w:rsid w:val="004C37BC"/>
    <w:rsid w:val="004D0707"/>
    <w:rsid w:val="004D097D"/>
    <w:rsid w:val="004D0EF2"/>
    <w:rsid w:val="004D2738"/>
    <w:rsid w:val="004D56D5"/>
    <w:rsid w:val="004E1E20"/>
    <w:rsid w:val="004E4395"/>
    <w:rsid w:val="004E46EC"/>
    <w:rsid w:val="004E4FFD"/>
    <w:rsid w:val="004F232F"/>
    <w:rsid w:val="004F396F"/>
    <w:rsid w:val="004F3A87"/>
    <w:rsid w:val="004F3B1A"/>
    <w:rsid w:val="00501185"/>
    <w:rsid w:val="0050306C"/>
    <w:rsid w:val="0050464C"/>
    <w:rsid w:val="005054BB"/>
    <w:rsid w:val="00510188"/>
    <w:rsid w:val="005105E4"/>
    <w:rsid w:val="00511B28"/>
    <w:rsid w:val="00511C29"/>
    <w:rsid w:val="00512184"/>
    <w:rsid w:val="0051565F"/>
    <w:rsid w:val="00517577"/>
    <w:rsid w:val="00520B0B"/>
    <w:rsid w:val="00522FCD"/>
    <w:rsid w:val="00523074"/>
    <w:rsid w:val="0052347E"/>
    <w:rsid w:val="00525A0A"/>
    <w:rsid w:val="005307A4"/>
    <w:rsid w:val="00530F6D"/>
    <w:rsid w:val="005314B2"/>
    <w:rsid w:val="00531804"/>
    <w:rsid w:val="00531B2D"/>
    <w:rsid w:val="005321B2"/>
    <w:rsid w:val="00534416"/>
    <w:rsid w:val="00534C0E"/>
    <w:rsid w:val="00535493"/>
    <w:rsid w:val="005354E2"/>
    <w:rsid w:val="0054582F"/>
    <w:rsid w:val="005467AC"/>
    <w:rsid w:val="0054703E"/>
    <w:rsid w:val="0054721C"/>
    <w:rsid w:val="005513AA"/>
    <w:rsid w:val="00551C10"/>
    <w:rsid w:val="00553BD3"/>
    <w:rsid w:val="00555A8B"/>
    <w:rsid w:val="005561A3"/>
    <w:rsid w:val="00560245"/>
    <w:rsid w:val="005602CF"/>
    <w:rsid w:val="005633CF"/>
    <w:rsid w:val="00563A0E"/>
    <w:rsid w:val="00564000"/>
    <w:rsid w:val="005674B9"/>
    <w:rsid w:val="005675CD"/>
    <w:rsid w:val="005679CA"/>
    <w:rsid w:val="005714DD"/>
    <w:rsid w:val="00573503"/>
    <w:rsid w:val="005749AF"/>
    <w:rsid w:val="00581A1C"/>
    <w:rsid w:val="00584FB9"/>
    <w:rsid w:val="005860D3"/>
    <w:rsid w:val="00591668"/>
    <w:rsid w:val="00592B48"/>
    <w:rsid w:val="00594492"/>
    <w:rsid w:val="00595DDA"/>
    <w:rsid w:val="0059617E"/>
    <w:rsid w:val="005962EA"/>
    <w:rsid w:val="00597728"/>
    <w:rsid w:val="005A1EF2"/>
    <w:rsid w:val="005A3274"/>
    <w:rsid w:val="005A7A6F"/>
    <w:rsid w:val="005B10FD"/>
    <w:rsid w:val="005B1419"/>
    <w:rsid w:val="005B14B7"/>
    <w:rsid w:val="005B3627"/>
    <w:rsid w:val="005B4AEC"/>
    <w:rsid w:val="005B4B10"/>
    <w:rsid w:val="005B4CAA"/>
    <w:rsid w:val="005B58AD"/>
    <w:rsid w:val="005B6196"/>
    <w:rsid w:val="005B70C2"/>
    <w:rsid w:val="005C25D9"/>
    <w:rsid w:val="005C3885"/>
    <w:rsid w:val="005C47E7"/>
    <w:rsid w:val="005C680C"/>
    <w:rsid w:val="005C7F4C"/>
    <w:rsid w:val="005D1473"/>
    <w:rsid w:val="005D3237"/>
    <w:rsid w:val="005D493B"/>
    <w:rsid w:val="005D4AB9"/>
    <w:rsid w:val="005E073B"/>
    <w:rsid w:val="005E4379"/>
    <w:rsid w:val="005E4A16"/>
    <w:rsid w:val="005E6407"/>
    <w:rsid w:val="005E6C01"/>
    <w:rsid w:val="005E6C1F"/>
    <w:rsid w:val="005E72BE"/>
    <w:rsid w:val="005E7308"/>
    <w:rsid w:val="005E779F"/>
    <w:rsid w:val="005F127F"/>
    <w:rsid w:val="005F570D"/>
    <w:rsid w:val="005F6D46"/>
    <w:rsid w:val="00600021"/>
    <w:rsid w:val="00601825"/>
    <w:rsid w:val="006028D4"/>
    <w:rsid w:val="006033D0"/>
    <w:rsid w:val="0060384D"/>
    <w:rsid w:val="00604B30"/>
    <w:rsid w:val="00604F95"/>
    <w:rsid w:val="006115AE"/>
    <w:rsid w:val="00615751"/>
    <w:rsid w:val="0061582E"/>
    <w:rsid w:val="00616481"/>
    <w:rsid w:val="00616636"/>
    <w:rsid w:val="0061685E"/>
    <w:rsid w:val="00617CD7"/>
    <w:rsid w:val="00621AE3"/>
    <w:rsid w:val="0062226A"/>
    <w:rsid w:val="006238D6"/>
    <w:rsid w:val="00624590"/>
    <w:rsid w:val="0062548F"/>
    <w:rsid w:val="006254EF"/>
    <w:rsid w:val="00627150"/>
    <w:rsid w:val="00633692"/>
    <w:rsid w:val="00636D14"/>
    <w:rsid w:val="00637139"/>
    <w:rsid w:val="00637696"/>
    <w:rsid w:val="00640E47"/>
    <w:rsid w:val="00643D44"/>
    <w:rsid w:val="0064580F"/>
    <w:rsid w:val="006458A0"/>
    <w:rsid w:val="0065014E"/>
    <w:rsid w:val="00653BCC"/>
    <w:rsid w:val="00654B1F"/>
    <w:rsid w:val="00654B62"/>
    <w:rsid w:val="00654EDC"/>
    <w:rsid w:val="00656149"/>
    <w:rsid w:val="00656A0D"/>
    <w:rsid w:val="00657872"/>
    <w:rsid w:val="00657EFF"/>
    <w:rsid w:val="00660812"/>
    <w:rsid w:val="0066153B"/>
    <w:rsid w:val="0066209F"/>
    <w:rsid w:val="00664AB1"/>
    <w:rsid w:val="00665ECD"/>
    <w:rsid w:val="006666F9"/>
    <w:rsid w:val="00673407"/>
    <w:rsid w:val="00673FC0"/>
    <w:rsid w:val="006754FF"/>
    <w:rsid w:val="00676902"/>
    <w:rsid w:val="00677FEC"/>
    <w:rsid w:val="00681A47"/>
    <w:rsid w:val="00684385"/>
    <w:rsid w:val="00684F5D"/>
    <w:rsid w:val="006859DF"/>
    <w:rsid w:val="00691B7E"/>
    <w:rsid w:val="00692330"/>
    <w:rsid w:val="00695D3F"/>
    <w:rsid w:val="006970CF"/>
    <w:rsid w:val="006A0D2A"/>
    <w:rsid w:val="006A107C"/>
    <w:rsid w:val="006A22A0"/>
    <w:rsid w:val="006A2F23"/>
    <w:rsid w:val="006A3E5C"/>
    <w:rsid w:val="006A3EA3"/>
    <w:rsid w:val="006A44EC"/>
    <w:rsid w:val="006A4549"/>
    <w:rsid w:val="006A577B"/>
    <w:rsid w:val="006B03BF"/>
    <w:rsid w:val="006B1DA9"/>
    <w:rsid w:val="006B3656"/>
    <w:rsid w:val="006B38C8"/>
    <w:rsid w:val="006C06A2"/>
    <w:rsid w:val="006C1B1E"/>
    <w:rsid w:val="006C2252"/>
    <w:rsid w:val="006C2BF0"/>
    <w:rsid w:val="006C33B3"/>
    <w:rsid w:val="006C4639"/>
    <w:rsid w:val="006C5978"/>
    <w:rsid w:val="006C6ED8"/>
    <w:rsid w:val="006C7411"/>
    <w:rsid w:val="006D0F87"/>
    <w:rsid w:val="006D120A"/>
    <w:rsid w:val="006D1D9E"/>
    <w:rsid w:val="006D2666"/>
    <w:rsid w:val="006D3E35"/>
    <w:rsid w:val="006D41C1"/>
    <w:rsid w:val="006D73BB"/>
    <w:rsid w:val="006E0F4A"/>
    <w:rsid w:val="006E11A2"/>
    <w:rsid w:val="006E273C"/>
    <w:rsid w:val="006E4217"/>
    <w:rsid w:val="006E465B"/>
    <w:rsid w:val="006E4FF9"/>
    <w:rsid w:val="006E5A43"/>
    <w:rsid w:val="006E5BAD"/>
    <w:rsid w:val="006E6504"/>
    <w:rsid w:val="006E6F85"/>
    <w:rsid w:val="006E74B3"/>
    <w:rsid w:val="006E7766"/>
    <w:rsid w:val="006F12A8"/>
    <w:rsid w:val="006F19C4"/>
    <w:rsid w:val="006F5097"/>
    <w:rsid w:val="006F5FBB"/>
    <w:rsid w:val="006F61ED"/>
    <w:rsid w:val="006F67BA"/>
    <w:rsid w:val="00700836"/>
    <w:rsid w:val="00701190"/>
    <w:rsid w:val="007016FF"/>
    <w:rsid w:val="00702B5D"/>
    <w:rsid w:val="00702B6E"/>
    <w:rsid w:val="007068AD"/>
    <w:rsid w:val="00710C32"/>
    <w:rsid w:val="00710DD8"/>
    <w:rsid w:val="00710F1B"/>
    <w:rsid w:val="0071323E"/>
    <w:rsid w:val="0071639B"/>
    <w:rsid w:val="00717322"/>
    <w:rsid w:val="007215D7"/>
    <w:rsid w:val="00723994"/>
    <w:rsid w:val="00725A6E"/>
    <w:rsid w:val="00725B5E"/>
    <w:rsid w:val="00731790"/>
    <w:rsid w:val="00731D4F"/>
    <w:rsid w:val="007341E5"/>
    <w:rsid w:val="007351EB"/>
    <w:rsid w:val="00735FED"/>
    <w:rsid w:val="00737D0F"/>
    <w:rsid w:val="00737D10"/>
    <w:rsid w:val="00737D9F"/>
    <w:rsid w:val="00744BCC"/>
    <w:rsid w:val="007460E3"/>
    <w:rsid w:val="00753721"/>
    <w:rsid w:val="007609B2"/>
    <w:rsid w:val="00760E30"/>
    <w:rsid w:val="00760F66"/>
    <w:rsid w:val="007635C7"/>
    <w:rsid w:val="007644F9"/>
    <w:rsid w:val="00764D0F"/>
    <w:rsid w:val="00765E8D"/>
    <w:rsid w:val="0076781A"/>
    <w:rsid w:val="007708C1"/>
    <w:rsid w:val="007715EB"/>
    <w:rsid w:val="00771972"/>
    <w:rsid w:val="00771C6B"/>
    <w:rsid w:val="007752E5"/>
    <w:rsid w:val="00776CC7"/>
    <w:rsid w:val="00777A24"/>
    <w:rsid w:val="00777E46"/>
    <w:rsid w:val="0078096F"/>
    <w:rsid w:val="00781956"/>
    <w:rsid w:val="007821AE"/>
    <w:rsid w:val="00784698"/>
    <w:rsid w:val="00796A31"/>
    <w:rsid w:val="00797B33"/>
    <w:rsid w:val="007A4C46"/>
    <w:rsid w:val="007A501D"/>
    <w:rsid w:val="007A5E44"/>
    <w:rsid w:val="007A7E1F"/>
    <w:rsid w:val="007B1907"/>
    <w:rsid w:val="007B29AF"/>
    <w:rsid w:val="007B4651"/>
    <w:rsid w:val="007B493E"/>
    <w:rsid w:val="007B4B61"/>
    <w:rsid w:val="007B6AAC"/>
    <w:rsid w:val="007C1796"/>
    <w:rsid w:val="007C4A56"/>
    <w:rsid w:val="007C720E"/>
    <w:rsid w:val="007C75EC"/>
    <w:rsid w:val="007D131D"/>
    <w:rsid w:val="007D3E44"/>
    <w:rsid w:val="007D42E2"/>
    <w:rsid w:val="007D65DD"/>
    <w:rsid w:val="007E2230"/>
    <w:rsid w:val="007E2A97"/>
    <w:rsid w:val="007F0514"/>
    <w:rsid w:val="007F0AA7"/>
    <w:rsid w:val="007F0EAE"/>
    <w:rsid w:val="007F1792"/>
    <w:rsid w:val="007F1C9C"/>
    <w:rsid w:val="007F3095"/>
    <w:rsid w:val="007F51EA"/>
    <w:rsid w:val="007F558F"/>
    <w:rsid w:val="007F59B7"/>
    <w:rsid w:val="007F687C"/>
    <w:rsid w:val="007F7356"/>
    <w:rsid w:val="007F74DA"/>
    <w:rsid w:val="007F76A1"/>
    <w:rsid w:val="00800DB7"/>
    <w:rsid w:val="00802ACE"/>
    <w:rsid w:val="008030C2"/>
    <w:rsid w:val="0080315C"/>
    <w:rsid w:val="0080768A"/>
    <w:rsid w:val="00807FA0"/>
    <w:rsid w:val="008107BA"/>
    <w:rsid w:val="00812B59"/>
    <w:rsid w:val="0081534E"/>
    <w:rsid w:val="00820A23"/>
    <w:rsid w:val="008251D1"/>
    <w:rsid w:val="00825A61"/>
    <w:rsid w:val="00825F82"/>
    <w:rsid w:val="00826D69"/>
    <w:rsid w:val="008270D9"/>
    <w:rsid w:val="00827CB6"/>
    <w:rsid w:val="0083335C"/>
    <w:rsid w:val="00834E86"/>
    <w:rsid w:val="008362C9"/>
    <w:rsid w:val="008377AA"/>
    <w:rsid w:val="008402B6"/>
    <w:rsid w:val="00840C25"/>
    <w:rsid w:val="00841076"/>
    <w:rsid w:val="00841923"/>
    <w:rsid w:val="00842733"/>
    <w:rsid w:val="0084489F"/>
    <w:rsid w:val="0084603B"/>
    <w:rsid w:val="0084610A"/>
    <w:rsid w:val="00846360"/>
    <w:rsid w:val="00847664"/>
    <w:rsid w:val="008540C6"/>
    <w:rsid w:val="0085730B"/>
    <w:rsid w:val="0086195D"/>
    <w:rsid w:val="00861D52"/>
    <w:rsid w:val="00862458"/>
    <w:rsid w:val="008642C2"/>
    <w:rsid w:val="00870330"/>
    <w:rsid w:val="008706E0"/>
    <w:rsid w:val="00870767"/>
    <w:rsid w:val="0087088B"/>
    <w:rsid w:val="00871928"/>
    <w:rsid w:val="008738AC"/>
    <w:rsid w:val="00873E64"/>
    <w:rsid w:val="008772DD"/>
    <w:rsid w:val="00877D85"/>
    <w:rsid w:val="00880141"/>
    <w:rsid w:val="008818C8"/>
    <w:rsid w:val="00882294"/>
    <w:rsid w:val="0088253B"/>
    <w:rsid w:val="00882DA0"/>
    <w:rsid w:val="00883CE4"/>
    <w:rsid w:val="00884FE3"/>
    <w:rsid w:val="00892E39"/>
    <w:rsid w:val="00897962"/>
    <w:rsid w:val="00897A75"/>
    <w:rsid w:val="008A0A8F"/>
    <w:rsid w:val="008A24E3"/>
    <w:rsid w:val="008A41E1"/>
    <w:rsid w:val="008A518B"/>
    <w:rsid w:val="008A7427"/>
    <w:rsid w:val="008A74D2"/>
    <w:rsid w:val="008A7611"/>
    <w:rsid w:val="008B1583"/>
    <w:rsid w:val="008B1639"/>
    <w:rsid w:val="008B2261"/>
    <w:rsid w:val="008B430F"/>
    <w:rsid w:val="008B4B62"/>
    <w:rsid w:val="008B6252"/>
    <w:rsid w:val="008C1A37"/>
    <w:rsid w:val="008C41FB"/>
    <w:rsid w:val="008C7448"/>
    <w:rsid w:val="008D12C4"/>
    <w:rsid w:val="008D2E34"/>
    <w:rsid w:val="008D58EA"/>
    <w:rsid w:val="008D6689"/>
    <w:rsid w:val="008D71AF"/>
    <w:rsid w:val="008D766D"/>
    <w:rsid w:val="008D7B24"/>
    <w:rsid w:val="008E05A9"/>
    <w:rsid w:val="008E1023"/>
    <w:rsid w:val="008E12B6"/>
    <w:rsid w:val="008E205B"/>
    <w:rsid w:val="008E38AD"/>
    <w:rsid w:val="008E38B2"/>
    <w:rsid w:val="008F08BE"/>
    <w:rsid w:val="008F2009"/>
    <w:rsid w:val="008F3B89"/>
    <w:rsid w:val="008F50CF"/>
    <w:rsid w:val="008F559E"/>
    <w:rsid w:val="00900606"/>
    <w:rsid w:val="00901238"/>
    <w:rsid w:val="00901D34"/>
    <w:rsid w:val="00904454"/>
    <w:rsid w:val="00904D5D"/>
    <w:rsid w:val="00904F7A"/>
    <w:rsid w:val="00905C34"/>
    <w:rsid w:val="00907E1D"/>
    <w:rsid w:val="00910A2D"/>
    <w:rsid w:val="00911770"/>
    <w:rsid w:val="00913C8D"/>
    <w:rsid w:val="00914AC3"/>
    <w:rsid w:val="0091651E"/>
    <w:rsid w:val="009166A4"/>
    <w:rsid w:val="0091703C"/>
    <w:rsid w:val="00917108"/>
    <w:rsid w:val="0091785C"/>
    <w:rsid w:val="00917B1E"/>
    <w:rsid w:val="00920150"/>
    <w:rsid w:val="0092088B"/>
    <w:rsid w:val="009233BD"/>
    <w:rsid w:val="0092432F"/>
    <w:rsid w:val="00924584"/>
    <w:rsid w:val="00924AC2"/>
    <w:rsid w:val="00925218"/>
    <w:rsid w:val="009254B2"/>
    <w:rsid w:val="00927358"/>
    <w:rsid w:val="009309CF"/>
    <w:rsid w:val="00931A6F"/>
    <w:rsid w:val="00931FA8"/>
    <w:rsid w:val="00932AEE"/>
    <w:rsid w:val="00933120"/>
    <w:rsid w:val="009367C9"/>
    <w:rsid w:val="00936FBE"/>
    <w:rsid w:val="00937707"/>
    <w:rsid w:val="00940A1E"/>
    <w:rsid w:val="00945CEE"/>
    <w:rsid w:val="009500FE"/>
    <w:rsid w:val="0095084E"/>
    <w:rsid w:val="00950C82"/>
    <w:rsid w:val="009511EB"/>
    <w:rsid w:val="00954429"/>
    <w:rsid w:val="009557CC"/>
    <w:rsid w:val="00956640"/>
    <w:rsid w:val="00956B9C"/>
    <w:rsid w:val="00957565"/>
    <w:rsid w:val="009578BB"/>
    <w:rsid w:val="00960561"/>
    <w:rsid w:val="00961F03"/>
    <w:rsid w:val="00963E80"/>
    <w:rsid w:val="0096429F"/>
    <w:rsid w:val="009643D9"/>
    <w:rsid w:val="00964C65"/>
    <w:rsid w:val="00970676"/>
    <w:rsid w:val="009750A1"/>
    <w:rsid w:val="009761BD"/>
    <w:rsid w:val="00976383"/>
    <w:rsid w:val="00976D7F"/>
    <w:rsid w:val="00980883"/>
    <w:rsid w:val="009820D2"/>
    <w:rsid w:val="00985573"/>
    <w:rsid w:val="009859B2"/>
    <w:rsid w:val="00987182"/>
    <w:rsid w:val="0099126B"/>
    <w:rsid w:val="009917D9"/>
    <w:rsid w:val="00993D6B"/>
    <w:rsid w:val="00994ADC"/>
    <w:rsid w:val="009965F9"/>
    <w:rsid w:val="009976A3"/>
    <w:rsid w:val="009A18A0"/>
    <w:rsid w:val="009A2EC3"/>
    <w:rsid w:val="009A382C"/>
    <w:rsid w:val="009A3D4C"/>
    <w:rsid w:val="009A48BF"/>
    <w:rsid w:val="009A756D"/>
    <w:rsid w:val="009B63C1"/>
    <w:rsid w:val="009C3403"/>
    <w:rsid w:val="009C4692"/>
    <w:rsid w:val="009C57DC"/>
    <w:rsid w:val="009D07A7"/>
    <w:rsid w:val="009D1B35"/>
    <w:rsid w:val="009D23EF"/>
    <w:rsid w:val="009D3CE9"/>
    <w:rsid w:val="009D5404"/>
    <w:rsid w:val="009D563E"/>
    <w:rsid w:val="009D7A3D"/>
    <w:rsid w:val="009E09C4"/>
    <w:rsid w:val="009E133C"/>
    <w:rsid w:val="009E153E"/>
    <w:rsid w:val="009E226D"/>
    <w:rsid w:val="009E23BF"/>
    <w:rsid w:val="009E2A52"/>
    <w:rsid w:val="009E3A8F"/>
    <w:rsid w:val="009E53F2"/>
    <w:rsid w:val="009F0174"/>
    <w:rsid w:val="009F41C6"/>
    <w:rsid w:val="009F5A9C"/>
    <w:rsid w:val="009F5B98"/>
    <w:rsid w:val="009F61F6"/>
    <w:rsid w:val="009F66B9"/>
    <w:rsid w:val="009F678F"/>
    <w:rsid w:val="009F7FD9"/>
    <w:rsid w:val="009F7FE4"/>
    <w:rsid w:val="00A009CA"/>
    <w:rsid w:val="00A02119"/>
    <w:rsid w:val="00A03614"/>
    <w:rsid w:val="00A03E44"/>
    <w:rsid w:val="00A0557D"/>
    <w:rsid w:val="00A10C00"/>
    <w:rsid w:val="00A11517"/>
    <w:rsid w:val="00A13CAE"/>
    <w:rsid w:val="00A13F60"/>
    <w:rsid w:val="00A20897"/>
    <w:rsid w:val="00A2121D"/>
    <w:rsid w:val="00A21764"/>
    <w:rsid w:val="00A21FE1"/>
    <w:rsid w:val="00A22B9C"/>
    <w:rsid w:val="00A22FBD"/>
    <w:rsid w:val="00A25F69"/>
    <w:rsid w:val="00A301DF"/>
    <w:rsid w:val="00A30EB2"/>
    <w:rsid w:val="00A3151A"/>
    <w:rsid w:val="00A32EA0"/>
    <w:rsid w:val="00A362B8"/>
    <w:rsid w:val="00A37A71"/>
    <w:rsid w:val="00A41DB1"/>
    <w:rsid w:val="00A41EB8"/>
    <w:rsid w:val="00A4335B"/>
    <w:rsid w:val="00A43C64"/>
    <w:rsid w:val="00A44E7E"/>
    <w:rsid w:val="00A508F3"/>
    <w:rsid w:val="00A5174B"/>
    <w:rsid w:val="00A5569C"/>
    <w:rsid w:val="00A5595D"/>
    <w:rsid w:val="00A61D89"/>
    <w:rsid w:val="00A63893"/>
    <w:rsid w:val="00A63F24"/>
    <w:rsid w:val="00A65E20"/>
    <w:rsid w:val="00A661BB"/>
    <w:rsid w:val="00A66350"/>
    <w:rsid w:val="00A66E37"/>
    <w:rsid w:val="00A671AC"/>
    <w:rsid w:val="00A67B21"/>
    <w:rsid w:val="00A703E5"/>
    <w:rsid w:val="00A705E3"/>
    <w:rsid w:val="00A7157B"/>
    <w:rsid w:val="00A72AE5"/>
    <w:rsid w:val="00A746F1"/>
    <w:rsid w:val="00A74CDA"/>
    <w:rsid w:val="00A769A5"/>
    <w:rsid w:val="00A8201D"/>
    <w:rsid w:val="00A82D01"/>
    <w:rsid w:val="00A834EC"/>
    <w:rsid w:val="00A84595"/>
    <w:rsid w:val="00A86B54"/>
    <w:rsid w:val="00A911DE"/>
    <w:rsid w:val="00A96805"/>
    <w:rsid w:val="00A96D98"/>
    <w:rsid w:val="00A96F94"/>
    <w:rsid w:val="00A9744A"/>
    <w:rsid w:val="00AA23B4"/>
    <w:rsid w:val="00AA4350"/>
    <w:rsid w:val="00AA5EFE"/>
    <w:rsid w:val="00AA61E1"/>
    <w:rsid w:val="00AA63DC"/>
    <w:rsid w:val="00AA6D3E"/>
    <w:rsid w:val="00AB03BA"/>
    <w:rsid w:val="00AB31D5"/>
    <w:rsid w:val="00AB3220"/>
    <w:rsid w:val="00AB330B"/>
    <w:rsid w:val="00AB3795"/>
    <w:rsid w:val="00AB3964"/>
    <w:rsid w:val="00AB4E73"/>
    <w:rsid w:val="00AC1003"/>
    <w:rsid w:val="00AC30C0"/>
    <w:rsid w:val="00AD02E9"/>
    <w:rsid w:val="00AD08E3"/>
    <w:rsid w:val="00AD697C"/>
    <w:rsid w:val="00AD7B60"/>
    <w:rsid w:val="00AE1F77"/>
    <w:rsid w:val="00AE240F"/>
    <w:rsid w:val="00AE5036"/>
    <w:rsid w:val="00AE7B4C"/>
    <w:rsid w:val="00AF03E7"/>
    <w:rsid w:val="00AF096A"/>
    <w:rsid w:val="00AF2481"/>
    <w:rsid w:val="00AF2BBC"/>
    <w:rsid w:val="00AF2FE4"/>
    <w:rsid w:val="00AF46B8"/>
    <w:rsid w:val="00AF5552"/>
    <w:rsid w:val="00AF5D77"/>
    <w:rsid w:val="00AF68F4"/>
    <w:rsid w:val="00AF6F66"/>
    <w:rsid w:val="00B00355"/>
    <w:rsid w:val="00B021A6"/>
    <w:rsid w:val="00B02446"/>
    <w:rsid w:val="00B041DE"/>
    <w:rsid w:val="00B117FC"/>
    <w:rsid w:val="00B12245"/>
    <w:rsid w:val="00B163BE"/>
    <w:rsid w:val="00B1676A"/>
    <w:rsid w:val="00B17D25"/>
    <w:rsid w:val="00B205D4"/>
    <w:rsid w:val="00B2081F"/>
    <w:rsid w:val="00B20FC4"/>
    <w:rsid w:val="00B22737"/>
    <w:rsid w:val="00B2364A"/>
    <w:rsid w:val="00B276A0"/>
    <w:rsid w:val="00B27F7C"/>
    <w:rsid w:val="00B324E7"/>
    <w:rsid w:val="00B32D2C"/>
    <w:rsid w:val="00B333E9"/>
    <w:rsid w:val="00B3445C"/>
    <w:rsid w:val="00B3691B"/>
    <w:rsid w:val="00B403D8"/>
    <w:rsid w:val="00B4044A"/>
    <w:rsid w:val="00B41841"/>
    <w:rsid w:val="00B43080"/>
    <w:rsid w:val="00B43539"/>
    <w:rsid w:val="00B44533"/>
    <w:rsid w:val="00B47B48"/>
    <w:rsid w:val="00B51BF7"/>
    <w:rsid w:val="00B51C3C"/>
    <w:rsid w:val="00B569FE"/>
    <w:rsid w:val="00B56C06"/>
    <w:rsid w:val="00B57508"/>
    <w:rsid w:val="00B5761C"/>
    <w:rsid w:val="00B602BB"/>
    <w:rsid w:val="00B60791"/>
    <w:rsid w:val="00B61928"/>
    <w:rsid w:val="00B629EA"/>
    <w:rsid w:val="00B63122"/>
    <w:rsid w:val="00B67F24"/>
    <w:rsid w:val="00B70DC4"/>
    <w:rsid w:val="00B71BB8"/>
    <w:rsid w:val="00B72C0D"/>
    <w:rsid w:val="00B75331"/>
    <w:rsid w:val="00B75992"/>
    <w:rsid w:val="00B77326"/>
    <w:rsid w:val="00B8043E"/>
    <w:rsid w:val="00B80DF2"/>
    <w:rsid w:val="00B81D3C"/>
    <w:rsid w:val="00B820D9"/>
    <w:rsid w:val="00B82877"/>
    <w:rsid w:val="00B83C4C"/>
    <w:rsid w:val="00B83C4F"/>
    <w:rsid w:val="00B87C6E"/>
    <w:rsid w:val="00B91146"/>
    <w:rsid w:val="00B94AA3"/>
    <w:rsid w:val="00B95CB0"/>
    <w:rsid w:val="00B9723D"/>
    <w:rsid w:val="00BA0884"/>
    <w:rsid w:val="00BA09D6"/>
    <w:rsid w:val="00BA1DCB"/>
    <w:rsid w:val="00BA20FC"/>
    <w:rsid w:val="00BA32CB"/>
    <w:rsid w:val="00BA5BC2"/>
    <w:rsid w:val="00BA5BF3"/>
    <w:rsid w:val="00BA688D"/>
    <w:rsid w:val="00BB3DDC"/>
    <w:rsid w:val="00BB6893"/>
    <w:rsid w:val="00BB696D"/>
    <w:rsid w:val="00BC74D9"/>
    <w:rsid w:val="00BD209E"/>
    <w:rsid w:val="00BD35B3"/>
    <w:rsid w:val="00BD6379"/>
    <w:rsid w:val="00BE221B"/>
    <w:rsid w:val="00BE331E"/>
    <w:rsid w:val="00BE4009"/>
    <w:rsid w:val="00BE4D63"/>
    <w:rsid w:val="00BE4D96"/>
    <w:rsid w:val="00BE712F"/>
    <w:rsid w:val="00BE7138"/>
    <w:rsid w:val="00BF1B70"/>
    <w:rsid w:val="00BF3871"/>
    <w:rsid w:val="00BF74A1"/>
    <w:rsid w:val="00C03208"/>
    <w:rsid w:val="00C04364"/>
    <w:rsid w:val="00C04FB4"/>
    <w:rsid w:val="00C05E81"/>
    <w:rsid w:val="00C07D6E"/>
    <w:rsid w:val="00C1133D"/>
    <w:rsid w:val="00C123FD"/>
    <w:rsid w:val="00C133FF"/>
    <w:rsid w:val="00C1584D"/>
    <w:rsid w:val="00C1654C"/>
    <w:rsid w:val="00C206FE"/>
    <w:rsid w:val="00C237E6"/>
    <w:rsid w:val="00C3056D"/>
    <w:rsid w:val="00C311A1"/>
    <w:rsid w:val="00C314B9"/>
    <w:rsid w:val="00C32A95"/>
    <w:rsid w:val="00C32EAD"/>
    <w:rsid w:val="00C3534E"/>
    <w:rsid w:val="00C36F32"/>
    <w:rsid w:val="00C37EF5"/>
    <w:rsid w:val="00C40362"/>
    <w:rsid w:val="00C4360D"/>
    <w:rsid w:val="00C456F5"/>
    <w:rsid w:val="00C45FDA"/>
    <w:rsid w:val="00C55FEA"/>
    <w:rsid w:val="00C56D02"/>
    <w:rsid w:val="00C56DED"/>
    <w:rsid w:val="00C6274E"/>
    <w:rsid w:val="00C63397"/>
    <w:rsid w:val="00C66449"/>
    <w:rsid w:val="00C672FB"/>
    <w:rsid w:val="00C67685"/>
    <w:rsid w:val="00C71A8B"/>
    <w:rsid w:val="00C71D12"/>
    <w:rsid w:val="00C71F6B"/>
    <w:rsid w:val="00C72C38"/>
    <w:rsid w:val="00C75DCE"/>
    <w:rsid w:val="00C7664B"/>
    <w:rsid w:val="00C80577"/>
    <w:rsid w:val="00C80D37"/>
    <w:rsid w:val="00C8198C"/>
    <w:rsid w:val="00C81BFA"/>
    <w:rsid w:val="00C850E1"/>
    <w:rsid w:val="00C86EAC"/>
    <w:rsid w:val="00C903FF"/>
    <w:rsid w:val="00C94A5D"/>
    <w:rsid w:val="00C9543D"/>
    <w:rsid w:val="00C95FEA"/>
    <w:rsid w:val="00C96DF1"/>
    <w:rsid w:val="00CA066C"/>
    <w:rsid w:val="00CA0CE5"/>
    <w:rsid w:val="00CA2175"/>
    <w:rsid w:val="00CA32D7"/>
    <w:rsid w:val="00CA7762"/>
    <w:rsid w:val="00CB2A5E"/>
    <w:rsid w:val="00CB30FF"/>
    <w:rsid w:val="00CB3937"/>
    <w:rsid w:val="00CB427B"/>
    <w:rsid w:val="00CB5ECC"/>
    <w:rsid w:val="00CB6B0C"/>
    <w:rsid w:val="00CB70F4"/>
    <w:rsid w:val="00CC0771"/>
    <w:rsid w:val="00CC1D6E"/>
    <w:rsid w:val="00CC24D1"/>
    <w:rsid w:val="00CC2AB9"/>
    <w:rsid w:val="00CC6D43"/>
    <w:rsid w:val="00CC7395"/>
    <w:rsid w:val="00CC7966"/>
    <w:rsid w:val="00CD1681"/>
    <w:rsid w:val="00CD1DC6"/>
    <w:rsid w:val="00CD508D"/>
    <w:rsid w:val="00CD6E0D"/>
    <w:rsid w:val="00CD78EA"/>
    <w:rsid w:val="00CE1488"/>
    <w:rsid w:val="00CE2449"/>
    <w:rsid w:val="00CE271D"/>
    <w:rsid w:val="00CE2A33"/>
    <w:rsid w:val="00CE5090"/>
    <w:rsid w:val="00CE62EC"/>
    <w:rsid w:val="00CF1B11"/>
    <w:rsid w:val="00CF2BA0"/>
    <w:rsid w:val="00CF4969"/>
    <w:rsid w:val="00D02A5A"/>
    <w:rsid w:val="00D05388"/>
    <w:rsid w:val="00D06F68"/>
    <w:rsid w:val="00D12532"/>
    <w:rsid w:val="00D20D8F"/>
    <w:rsid w:val="00D213E6"/>
    <w:rsid w:val="00D21BE8"/>
    <w:rsid w:val="00D23D39"/>
    <w:rsid w:val="00D25120"/>
    <w:rsid w:val="00D27280"/>
    <w:rsid w:val="00D274AB"/>
    <w:rsid w:val="00D2797D"/>
    <w:rsid w:val="00D323F5"/>
    <w:rsid w:val="00D34251"/>
    <w:rsid w:val="00D34B65"/>
    <w:rsid w:val="00D36436"/>
    <w:rsid w:val="00D376D6"/>
    <w:rsid w:val="00D400E7"/>
    <w:rsid w:val="00D4157B"/>
    <w:rsid w:val="00D416AF"/>
    <w:rsid w:val="00D423CA"/>
    <w:rsid w:val="00D42BA9"/>
    <w:rsid w:val="00D44503"/>
    <w:rsid w:val="00D45652"/>
    <w:rsid w:val="00D460A3"/>
    <w:rsid w:val="00D4636F"/>
    <w:rsid w:val="00D47E0F"/>
    <w:rsid w:val="00D505C5"/>
    <w:rsid w:val="00D51D33"/>
    <w:rsid w:val="00D52C91"/>
    <w:rsid w:val="00D52D04"/>
    <w:rsid w:val="00D53900"/>
    <w:rsid w:val="00D566F8"/>
    <w:rsid w:val="00D61111"/>
    <w:rsid w:val="00D6245A"/>
    <w:rsid w:val="00D62DE4"/>
    <w:rsid w:val="00D6303B"/>
    <w:rsid w:val="00D6453B"/>
    <w:rsid w:val="00D66380"/>
    <w:rsid w:val="00D66FC2"/>
    <w:rsid w:val="00D7090E"/>
    <w:rsid w:val="00D71801"/>
    <w:rsid w:val="00D7429C"/>
    <w:rsid w:val="00D74587"/>
    <w:rsid w:val="00D74D53"/>
    <w:rsid w:val="00D7651A"/>
    <w:rsid w:val="00D859D1"/>
    <w:rsid w:val="00D86BBB"/>
    <w:rsid w:val="00D87C43"/>
    <w:rsid w:val="00D90B80"/>
    <w:rsid w:val="00D91D78"/>
    <w:rsid w:val="00D974BE"/>
    <w:rsid w:val="00D97E4D"/>
    <w:rsid w:val="00DA29F7"/>
    <w:rsid w:val="00DA3633"/>
    <w:rsid w:val="00DA481A"/>
    <w:rsid w:val="00DA497F"/>
    <w:rsid w:val="00DA6B26"/>
    <w:rsid w:val="00DA7297"/>
    <w:rsid w:val="00DA76DB"/>
    <w:rsid w:val="00DB10AA"/>
    <w:rsid w:val="00DB1CCE"/>
    <w:rsid w:val="00DB350A"/>
    <w:rsid w:val="00DB4091"/>
    <w:rsid w:val="00DB5038"/>
    <w:rsid w:val="00DB7C0E"/>
    <w:rsid w:val="00DC0AB6"/>
    <w:rsid w:val="00DC1357"/>
    <w:rsid w:val="00DC4309"/>
    <w:rsid w:val="00DC6085"/>
    <w:rsid w:val="00DD07B4"/>
    <w:rsid w:val="00DD13B5"/>
    <w:rsid w:val="00DD2556"/>
    <w:rsid w:val="00DD2C68"/>
    <w:rsid w:val="00DD7FE6"/>
    <w:rsid w:val="00DE31AA"/>
    <w:rsid w:val="00DE3E2A"/>
    <w:rsid w:val="00DE4267"/>
    <w:rsid w:val="00DE53A2"/>
    <w:rsid w:val="00DE55C5"/>
    <w:rsid w:val="00DE6C3E"/>
    <w:rsid w:val="00DE70EF"/>
    <w:rsid w:val="00DF1864"/>
    <w:rsid w:val="00DF1DB0"/>
    <w:rsid w:val="00DF4FBC"/>
    <w:rsid w:val="00DF5094"/>
    <w:rsid w:val="00DF61A4"/>
    <w:rsid w:val="00DF69F8"/>
    <w:rsid w:val="00DF6F1A"/>
    <w:rsid w:val="00E05D4A"/>
    <w:rsid w:val="00E06A2A"/>
    <w:rsid w:val="00E06B0F"/>
    <w:rsid w:val="00E07B07"/>
    <w:rsid w:val="00E1049D"/>
    <w:rsid w:val="00E13FBE"/>
    <w:rsid w:val="00E20964"/>
    <w:rsid w:val="00E216DE"/>
    <w:rsid w:val="00E23E60"/>
    <w:rsid w:val="00E24BBB"/>
    <w:rsid w:val="00E30813"/>
    <w:rsid w:val="00E32637"/>
    <w:rsid w:val="00E3324F"/>
    <w:rsid w:val="00E41860"/>
    <w:rsid w:val="00E52D6A"/>
    <w:rsid w:val="00E53F2F"/>
    <w:rsid w:val="00E548DB"/>
    <w:rsid w:val="00E57733"/>
    <w:rsid w:val="00E6016A"/>
    <w:rsid w:val="00E606C5"/>
    <w:rsid w:val="00E61A8B"/>
    <w:rsid w:val="00E62BD2"/>
    <w:rsid w:val="00E630E7"/>
    <w:rsid w:val="00E65041"/>
    <w:rsid w:val="00E655A7"/>
    <w:rsid w:val="00E6680E"/>
    <w:rsid w:val="00E703C8"/>
    <w:rsid w:val="00E71C4F"/>
    <w:rsid w:val="00E76DA3"/>
    <w:rsid w:val="00E770DE"/>
    <w:rsid w:val="00E817CD"/>
    <w:rsid w:val="00E841FD"/>
    <w:rsid w:val="00E86830"/>
    <w:rsid w:val="00E87465"/>
    <w:rsid w:val="00E91007"/>
    <w:rsid w:val="00E933D8"/>
    <w:rsid w:val="00E942F9"/>
    <w:rsid w:val="00EA0ACF"/>
    <w:rsid w:val="00EA0DEA"/>
    <w:rsid w:val="00EA1C44"/>
    <w:rsid w:val="00EA3536"/>
    <w:rsid w:val="00EA4EF1"/>
    <w:rsid w:val="00EA51A5"/>
    <w:rsid w:val="00EA7FB9"/>
    <w:rsid w:val="00EB045F"/>
    <w:rsid w:val="00EB1644"/>
    <w:rsid w:val="00EB47EA"/>
    <w:rsid w:val="00EB7A77"/>
    <w:rsid w:val="00EC3F79"/>
    <w:rsid w:val="00EC7289"/>
    <w:rsid w:val="00ED13B0"/>
    <w:rsid w:val="00ED300E"/>
    <w:rsid w:val="00ED3313"/>
    <w:rsid w:val="00ED4CBE"/>
    <w:rsid w:val="00ED5E54"/>
    <w:rsid w:val="00ED7927"/>
    <w:rsid w:val="00EE4972"/>
    <w:rsid w:val="00EE5DA1"/>
    <w:rsid w:val="00EE6107"/>
    <w:rsid w:val="00EE64D2"/>
    <w:rsid w:val="00EE66AF"/>
    <w:rsid w:val="00EF024A"/>
    <w:rsid w:val="00EF411C"/>
    <w:rsid w:val="00EF5146"/>
    <w:rsid w:val="00EF6991"/>
    <w:rsid w:val="00EF6FED"/>
    <w:rsid w:val="00EF74E6"/>
    <w:rsid w:val="00EF7863"/>
    <w:rsid w:val="00EF7B85"/>
    <w:rsid w:val="00EF7C67"/>
    <w:rsid w:val="00F00E19"/>
    <w:rsid w:val="00F025E5"/>
    <w:rsid w:val="00F02980"/>
    <w:rsid w:val="00F02C0E"/>
    <w:rsid w:val="00F04943"/>
    <w:rsid w:val="00F04CA2"/>
    <w:rsid w:val="00F05A7A"/>
    <w:rsid w:val="00F05F59"/>
    <w:rsid w:val="00F1165F"/>
    <w:rsid w:val="00F11F9E"/>
    <w:rsid w:val="00F14BAA"/>
    <w:rsid w:val="00F15134"/>
    <w:rsid w:val="00F156BA"/>
    <w:rsid w:val="00F15BD3"/>
    <w:rsid w:val="00F16EE6"/>
    <w:rsid w:val="00F202EA"/>
    <w:rsid w:val="00F2101A"/>
    <w:rsid w:val="00F24283"/>
    <w:rsid w:val="00F24C35"/>
    <w:rsid w:val="00F25BEA"/>
    <w:rsid w:val="00F275B2"/>
    <w:rsid w:val="00F31605"/>
    <w:rsid w:val="00F31876"/>
    <w:rsid w:val="00F36B81"/>
    <w:rsid w:val="00F36E3E"/>
    <w:rsid w:val="00F37E49"/>
    <w:rsid w:val="00F40B5C"/>
    <w:rsid w:val="00F40D10"/>
    <w:rsid w:val="00F428E8"/>
    <w:rsid w:val="00F44051"/>
    <w:rsid w:val="00F4680A"/>
    <w:rsid w:val="00F477B2"/>
    <w:rsid w:val="00F53019"/>
    <w:rsid w:val="00F53F7A"/>
    <w:rsid w:val="00F5454C"/>
    <w:rsid w:val="00F55B23"/>
    <w:rsid w:val="00F570BB"/>
    <w:rsid w:val="00F60225"/>
    <w:rsid w:val="00F61527"/>
    <w:rsid w:val="00F6260E"/>
    <w:rsid w:val="00F640F9"/>
    <w:rsid w:val="00F707C8"/>
    <w:rsid w:val="00F72D79"/>
    <w:rsid w:val="00F73B9B"/>
    <w:rsid w:val="00F74F35"/>
    <w:rsid w:val="00F7669D"/>
    <w:rsid w:val="00F771FF"/>
    <w:rsid w:val="00F77BC7"/>
    <w:rsid w:val="00F80977"/>
    <w:rsid w:val="00F84D81"/>
    <w:rsid w:val="00F8638D"/>
    <w:rsid w:val="00F87ABC"/>
    <w:rsid w:val="00F91D4F"/>
    <w:rsid w:val="00F94582"/>
    <w:rsid w:val="00F94791"/>
    <w:rsid w:val="00F97D1C"/>
    <w:rsid w:val="00FA07A1"/>
    <w:rsid w:val="00FA276E"/>
    <w:rsid w:val="00FA3255"/>
    <w:rsid w:val="00FA32ED"/>
    <w:rsid w:val="00FA5946"/>
    <w:rsid w:val="00FA696E"/>
    <w:rsid w:val="00FB0003"/>
    <w:rsid w:val="00FB1245"/>
    <w:rsid w:val="00FB1B4C"/>
    <w:rsid w:val="00FB26E9"/>
    <w:rsid w:val="00FB3B77"/>
    <w:rsid w:val="00FB3FCD"/>
    <w:rsid w:val="00FB4EAF"/>
    <w:rsid w:val="00FC0B03"/>
    <w:rsid w:val="00FC1210"/>
    <w:rsid w:val="00FC3D6E"/>
    <w:rsid w:val="00FC456E"/>
    <w:rsid w:val="00FC5400"/>
    <w:rsid w:val="00FD1BA9"/>
    <w:rsid w:val="00FD1C29"/>
    <w:rsid w:val="00FD6317"/>
    <w:rsid w:val="00FD774E"/>
    <w:rsid w:val="00FD7770"/>
    <w:rsid w:val="00FE0D71"/>
    <w:rsid w:val="00FE188E"/>
    <w:rsid w:val="00FE1C3A"/>
    <w:rsid w:val="00FE31BC"/>
    <w:rsid w:val="00FE429F"/>
    <w:rsid w:val="00FE5A24"/>
    <w:rsid w:val="00FE5B65"/>
    <w:rsid w:val="00FE66B0"/>
    <w:rsid w:val="00FE72EA"/>
    <w:rsid w:val="00FE7582"/>
    <w:rsid w:val="00FF19BA"/>
    <w:rsid w:val="00F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3A790"/>
  <w15:chartTrackingRefBased/>
  <w15:docId w15:val="{BC15AD0E-100D-4C71-A054-CF623A50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theme="minorBidi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F5673"/>
    <w:pPr>
      <w:spacing w:line="360" w:lineRule="auto"/>
      <w:ind w:firstLineChars="200" w:firstLine="200"/>
    </w:pPr>
  </w:style>
  <w:style w:type="paragraph" w:styleId="1">
    <w:name w:val="heading 1"/>
    <w:next w:val="2"/>
    <w:link w:val="10"/>
    <w:uiPriority w:val="9"/>
    <w:qFormat/>
    <w:rsid w:val="0084603B"/>
    <w:pPr>
      <w:keepNext/>
      <w:keepLines/>
      <w:numPr>
        <w:numId w:val="1"/>
      </w:numPr>
      <w:spacing w:before="340" w:after="33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3"/>
    <w:link w:val="20"/>
    <w:uiPriority w:val="9"/>
    <w:qFormat/>
    <w:rsid w:val="00E817CD"/>
    <w:pPr>
      <w:numPr>
        <w:numId w:val="2"/>
      </w:numPr>
      <w:spacing w:before="260" w:after="260" w:line="360" w:lineRule="auto"/>
      <w:jc w:val="left"/>
      <w:outlineLvl w:val="1"/>
    </w:pPr>
    <w:rPr>
      <w:rFonts w:ascii="Calibri Light" w:hAnsi="Calibri Light" w:cstheme="majorBidi"/>
      <w:sz w:val="36"/>
      <w:szCs w:val="32"/>
    </w:rPr>
  </w:style>
  <w:style w:type="paragraph" w:styleId="3">
    <w:name w:val="heading 3"/>
    <w:basedOn w:val="2"/>
    <w:next w:val="a1"/>
    <w:link w:val="30"/>
    <w:uiPriority w:val="9"/>
    <w:qFormat/>
    <w:rsid w:val="00E817CD"/>
    <w:pPr>
      <w:numPr>
        <w:ilvl w:val="1"/>
      </w:numPr>
      <w:outlineLvl w:val="2"/>
    </w:pPr>
    <w:rPr>
      <w:bCs w:val="0"/>
      <w:sz w:val="32"/>
    </w:rPr>
  </w:style>
  <w:style w:type="paragraph" w:styleId="4">
    <w:name w:val="heading 4"/>
    <w:next w:val="a1"/>
    <w:link w:val="40"/>
    <w:uiPriority w:val="9"/>
    <w:qFormat/>
    <w:rsid w:val="00190064"/>
    <w:pPr>
      <w:keepNext/>
      <w:keepLines/>
      <w:numPr>
        <w:ilvl w:val="2"/>
        <w:numId w:val="2"/>
      </w:numPr>
      <w:spacing w:before="280" w:after="290" w:line="360" w:lineRule="auto"/>
      <w:jc w:val="left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next w:val="a1"/>
    <w:link w:val="50"/>
    <w:uiPriority w:val="9"/>
    <w:unhideWhenUsed/>
    <w:qFormat/>
    <w:rsid w:val="002A7B3E"/>
    <w:pPr>
      <w:keepNext/>
      <w:keepLines/>
      <w:numPr>
        <w:ilvl w:val="3"/>
        <w:numId w:val="2"/>
      </w:numPr>
      <w:outlineLvl w:val="4"/>
    </w:pPr>
    <w:rPr>
      <w:b/>
      <w:bCs/>
      <w:sz w:val="28"/>
      <w:szCs w:val="28"/>
    </w:rPr>
  </w:style>
  <w:style w:type="paragraph" w:styleId="6">
    <w:name w:val="heading 6"/>
    <w:next w:val="a1"/>
    <w:link w:val="60"/>
    <w:uiPriority w:val="9"/>
    <w:unhideWhenUsed/>
    <w:qFormat/>
    <w:rsid w:val="00E817CD"/>
    <w:pPr>
      <w:keepNext/>
      <w:keepLines/>
      <w:numPr>
        <w:ilvl w:val="4"/>
        <w:numId w:val="2"/>
      </w:numPr>
      <w:spacing w:before="240" w:after="64" w:line="360" w:lineRule="auto"/>
      <w:jc w:val="left"/>
      <w:outlineLvl w:val="5"/>
    </w:pPr>
    <w:rPr>
      <w:rFonts w:asciiTheme="majorHAnsi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unhideWhenUsed/>
    <w:qFormat/>
    <w:rsid w:val="00AA23B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link w:val="a6"/>
    <w:uiPriority w:val="99"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color w:val="0000FF"/>
      <w:sz w:val="28"/>
      <w:szCs w:val="18"/>
    </w:rPr>
  </w:style>
  <w:style w:type="character" w:customStyle="1" w:styleId="a6">
    <w:name w:val="页眉 字符"/>
    <w:basedOn w:val="a2"/>
    <w:link w:val="a5"/>
    <w:uiPriority w:val="99"/>
    <w:rsid w:val="000F5673"/>
    <w:rPr>
      <w:rFonts w:eastAsia="黑体"/>
      <w:b/>
      <w:color w:val="0000FF"/>
      <w:sz w:val="28"/>
      <w:szCs w:val="18"/>
    </w:rPr>
  </w:style>
  <w:style w:type="paragraph" w:styleId="a7">
    <w:name w:val="footer"/>
    <w:link w:val="a8"/>
    <w:uiPriority w:val="99"/>
    <w:unhideWhenUsed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szCs w:val="18"/>
    </w:rPr>
  </w:style>
  <w:style w:type="character" w:customStyle="1" w:styleId="a8">
    <w:name w:val="页脚 字符"/>
    <w:basedOn w:val="a2"/>
    <w:link w:val="a7"/>
    <w:uiPriority w:val="99"/>
    <w:rsid w:val="000F5673"/>
    <w:rPr>
      <w:rFonts w:eastAsia="黑体"/>
      <w:b/>
      <w:szCs w:val="18"/>
    </w:rPr>
  </w:style>
  <w:style w:type="character" w:styleId="a9">
    <w:name w:val="Placeholder Text"/>
    <w:basedOn w:val="a2"/>
    <w:uiPriority w:val="99"/>
    <w:semiHidden/>
    <w:rsid w:val="00633692"/>
    <w:rPr>
      <w:color w:val="808080"/>
    </w:rPr>
  </w:style>
  <w:style w:type="character" w:customStyle="1" w:styleId="10">
    <w:name w:val="标题 1 字符"/>
    <w:basedOn w:val="a2"/>
    <w:link w:val="1"/>
    <w:uiPriority w:val="9"/>
    <w:rsid w:val="0084603B"/>
    <w:rPr>
      <w:b/>
      <w:bCs/>
      <w:kern w:val="44"/>
      <w:sz w:val="44"/>
      <w:szCs w:val="44"/>
    </w:rPr>
  </w:style>
  <w:style w:type="paragraph" w:styleId="aa">
    <w:name w:val="Title"/>
    <w:next w:val="ab"/>
    <w:link w:val="ac"/>
    <w:uiPriority w:val="10"/>
    <w:qFormat/>
    <w:rsid w:val="000F5673"/>
    <w:pPr>
      <w:spacing w:before="240" w:after="60" w:line="480" w:lineRule="auto"/>
      <w:jc w:val="center"/>
      <w:outlineLvl w:val="0"/>
    </w:pPr>
    <w:rPr>
      <w:rFonts w:ascii="Calibri Light" w:hAnsi="Calibri Light" w:cstheme="majorBidi"/>
      <w:b/>
      <w:bCs/>
      <w:sz w:val="52"/>
      <w:szCs w:val="32"/>
    </w:rPr>
  </w:style>
  <w:style w:type="character" w:customStyle="1" w:styleId="ac">
    <w:name w:val="标题 字符"/>
    <w:basedOn w:val="a2"/>
    <w:link w:val="aa"/>
    <w:uiPriority w:val="10"/>
    <w:rsid w:val="000F5673"/>
    <w:rPr>
      <w:rFonts w:ascii="Calibri Light" w:hAnsi="Calibri Light" w:cstheme="majorBidi"/>
      <w:b/>
      <w:bCs/>
      <w:sz w:val="52"/>
      <w:szCs w:val="32"/>
    </w:rPr>
  </w:style>
  <w:style w:type="paragraph" w:styleId="ab">
    <w:name w:val="Subtitle"/>
    <w:next w:val="a1"/>
    <w:link w:val="ad"/>
    <w:uiPriority w:val="11"/>
    <w:qFormat/>
    <w:rsid w:val="000F5673"/>
    <w:pPr>
      <w:spacing w:line="360" w:lineRule="auto"/>
      <w:jc w:val="center"/>
      <w:outlineLvl w:val="1"/>
    </w:pPr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character" w:customStyle="1" w:styleId="ad">
    <w:name w:val="副标题 字符"/>
    <w:basedOn w:val="a2"/>
    <w:link w:val="ab"/>
    <w:uiPriority w:val="11"/>
    <w:rsid w:val="000F5673"/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paragraph" w:styleId="ae">
    <w:name w:val="No Spacing"/>
    <w:link w:val="af"/>
    <w:uiPriority w:val="1"/>
    <w:qFormat/>
    <w:rsid w:val="0084603B"/>
  </w:style>
  <w:style w:type="character" w:customStyle="1" w:styleId="20">
    <w:name w:val="标题 2 字符"/>
    <w:basedOn w:val="a2"/>
    <w:link w:val="2"/>
    <w:uiPriority w:val="9"/>
    <w:rsid w:val="00E817CD"/>
    <w:rPr>
      <w:rFonts w:ascii="Calibri Light" w:hAnsi="Calibri Light" w:cstheme="majorBidi"/>
      <w:b/>
      <w:bCs/>
      <w:kern w:val="44"/>
      <w:sz w:val="36"/>
      <w:szCs w:val="32"/>
    </w:rPr>
  </w:style>
  <w:style w:type="paragraph" w:styleId="af0">
    <w:name w:val="List Paragraph"/>
    <w:basedOn w:val="a1"/>
    <w:uiPriority w:val="34"/>
    <w:rsid w:val="005314B2"/>
    <w:pPr>
      <w:ind w:firstLine="420"/>
    </w:pPr>
  </w:style>
  <w:style w:type="character" w:customStyle="1" w:styleId="30">
    <w:name w:val="标题 3 字符"/>
    <w:basedOn w:val="a2"/>
    <w:link w:val="3"/>
    <w:uiPriority w:val="9"/>
    <w:rsid w:val="00E817CD"/>
    <w:rPr>
      <w:rFonts w:ascii="Calibri Light" w:hAnsi="Calibri Light" w:cstheme="majorBidi"/>
      <w:b/>
      <w:kern w:val="44"/>
      <w:sz w:val="32"/>
      <w:szCs w:val="32"/>
    </w:rPr>
  </w:style>
  <w:style w:type="character" w:customStyle="1" w:styleId="40">
    <w:name w:val="标题 4 字符"/>
    <w:basedOn w:val="a2"/>
    <w:link w:val="4"/>
    <w:uiPriority w:val="9"/>
    <w:rsid w:val="00190064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2A7B3E"/>
    <w:rPr>
      <w:b/>
      <w:bCs/>
      <w:sz w:val="28"/>
      <w:szCs w:val="28"/>
    </w:rPr>
  </w:style>
  <w:style w:type="paragraph" w:styleId="af1">
    <w:name w:val="caption"/>
    <w:next w:val="a1"/>
    <w:uiPriority w:val="35"/>
    <w:qFormat/>
    <w:rsid w:val="00AF096A"/>
    <w:pPr>
      <w:spacing w:line="360" w:lineRule="auto"/>
    </w:pPr>
    <w:rPr>
      <w:rFonts w:asciiTheme="majorHAnsi" w:eastAsia="黑体" w:hAnsiTheme="majorHAnsi" w:cstheme="majorBidi"/>
      <w:b/>
      <w:szCs w:val="20"/>
    </w:rPr>
  </w:style>
  <w:style w:type="table" w:styleId="af2">
    <w:name w:val="Table Grid"/>
    <w:basedOn w:val="a3"/>
    <w:uiPriority w:val="39"/>
    <w:rsid w:val="00EE5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3"/>
    <w:uiPriority w:val="49"/>
    <w:rsid w:val="00EE5D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3"/>
    <w:uiPriority w:val="49"/>
    <w:rsid w:val="009166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f">
    <w:name w:val="无间隔 字符"/>
    <w:basedOn w:val="a2"/>
    <w:link w:val="ae"/>
    <w:uiPriority w:val="1"/>
    <w:rsid w:val="0084603B"/>
  </w:style>
  <w:style w:type="paragraph" w:customStyle="1" w:styleId="af3">
    <w:name w:val="文档说明"/>
    <w:next w:val="a1"/>
    <w:qFormat/>
    <w:rsid w:val="000F5673"/>
    <w:pPr>
      <w:spacing w:line="360" w:lineRule="auto"/>
      <w:jc w:val="center"/>
    </w:pPr>
    <w:rPr>
      <w:rFonts w:eastAsia="黑体"/>
      <w:b/>
      <w:sz w:val="36"/>
    </w:rPr>
  </w:style>
  <w:style w:type="character" w:styleId="af4">
    <w:name w:val="Hyperlink"/>
    <w:basedOn w:val="a2"/>
    <w:uiPriority w:val="99"/>
    <w:unhideWhenUsed/>
    <w:rsid w:val="009D23EF"/>
    <w:rPr>
      <w:color w:val="0563C1" w:themeColor="hyperlink"/>
      <w:u w:val="single"/>
    </w:rPr>
  </w:style>
  <w:style w:type="paragraph" w:customStyle="1" w:styleId="af5">
    <w:name w:val="表头"/>
    <w:next w:val="a1"/>
    <w:qFormat/>
    <w:rsid w:val="0084603B"/>
    <w:pPr>
      <w:jc w:val="center"/>
    </w:pPr>
    <w:rPr>
      <w:rFonts w:eastAsia="黑体"/>
      <w:b/>
      <w:bCs/>
      <w:color w:val="000000" w:themeColor="text1"/>
    </w:rPr>
  </w:style>
  <w:style w:type="paragraph" w:customStyle="1" w:styleId="af6">
    <w:name w:val="表内容"/>
    <w:qFormat/>
    <w:rsid w:val="0084603B"/>
    <w:rPr>
      <w:color w:val="000000" w:themeColor="text1"/>
    </w:rPr>
  </w:style>
  <w:style w:type="paragraph" w:styleId="TOC1">
    <w:name w:val="toc 1"/>
    <w:next w:val="TOC2"/>
    <w:autoRedefine/>
    <w:uiPriority w:val="39"/>
    <w:unhideWhenUsed/>
    <w:qFormat/>
    <w:rsid w:val="005B6196"/>
    <w:pPr>
      <w:tabs>
        <w:tab w:val="left" w:pos="960"/>
        <w:tab w:val="right" w:leader="dot" w:pos="8296"/>
      </w:tabs>
      <w:jc w:val="left"/>
    </w:pPr>
    <w:rPr>
      <w:rFonts w:asciiTheme="minorHAnsi" w:hAnsiTheme="minorHAnsi"/>
      <w:b/>
      <w:bCs/>
      <w:caps/>
      <w:sz w:val="28"/>
      <w:szCs w:val="20"/>
    </w:rPr>
  </w:style>
  <w:style w:type="paragraph" w:styleId="TOC2">
    <w:name w:val="toc 2"/>
    <w:next w:val="TOC3"/>
    <w:autoRedefine/>
    <w:uiPriority w:val="39"/>
    <w:unhideWhenUsed/>
    <w:qFormat/>
    <w:rsid w:val="005B6196"/>
    <w:pPr>
      <w:tabs>
        <w:tab w:val="left" w:pos="950"/>
        <w:tab w:val="right" w:leader="dot" w:pos="8296"/>
      </w:tabs>
      <w:jc w:val="left"/>
    </w:pPr>
    <w:rPr>
      <w:b/>
      <w:noProof/>
      <w:szCs w:val="20"/>
    </w:rPr>
  </w:style>
  <w:style w:type="paragraph" w:styleId="TOC3">
    <w:name w:val="toc 3"/>
    <w:basedOn w:val="TOC2"/>
    <w:next w:val="a1"/>
    <w:autoRedefine/>
    <w:uiPriority w:val="39"/>
    <w:unhideWhenUsed/>
    <w:qFormat/>
    <w:rsid w:val="005B6196"/>
    <w:pPr>
      <w:tabs>
        <w:tab w:val="left" w:pos="1200"/>
      </w:tabs>
      <w:adjustRightInd w:val="0"/>
      <w:ind w:left="482"/>
    </w:pPr>
    <w:rPr>
      <w:b w:val="0"/>
      <w:iCs/>
    </w:rPr>
  </w:style>
  <w:style w:type="paragraph" w:styleId="TOC">
    <w:name w:val="TOC Heading"/>
    <w:basedOn w:val="aa"/>
    <w:next w:val="a1"/>
    <w:uiPriority w:val="39"/>
    <w:unhideWhenUsed/>
    <w:rsid w:val="000F5673"/>
  </w:style>
  <w:style w:type="paragraph" w:styleId="TOC4">
    <w:name w:val="toc 4"/>
    <w:basedOn w:val="TOC3"/>
    <w:autoRedefine/>
    <w:uiPriority w:val="39"/>
    <w:unhideWhenUsed/>
    <w:qFormat/>
    <w:rsid w:val="005B6196"/>
    <w:pPr>
      <w:tabs>
        <w:tab w:val="left" w:pos="1680"/>
      </w:tabs>
      <w:ind w:left="720" w:firstLineChars="100" w:firstLine="100"/>
    </w:pPr>
    <w:rPr>
      <w:szCs w:val="18"/>
    </w:rPr>
  </w:style>
  <w:style w:type="paragraph" w:styleId="TOC5">
    <w:name w:val="toc 5"/>
    <w:basedOn w:val="a1"/>
    <w:next w:val="a1"/>
    <w:autoRedefine/>
    <w:uiPriority w:val="39"/>
    <w:unhideWhenUsed/>
    <w:rsid w:val="00AA23B4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1"/>
    <w:next w:val="a1"/>
    <w:autoRedefine/>
    <w:uiPriority w:val="39"/>
    <w:unhideWhenUsed/>
    <w:rsid w:val="00AA23B4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a1"/>
    <w:next w:val="a1"/>
    <w:autoRedefine/>
    <w:uiPriority w:val="39"/>
    <w:unhideWhenUsed/>
    <w:rsid w:val="00AA23B4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a1"/>
    <w:next w:val="a1"/>
    <w:autoRedefine/>
    <w:uiPriority w:val="39"/>
    <w:unhideWhenUsed/>
    <w:rsid w:val="00AA23B4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a1"/>
    <w:next w:val="a1"/>
    <w:autoRedefine/>
    <w:uiPriority w:val="39"/>
    <w:unhideWhenUsed/>
    <w:rsid w:val="00AA23B4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60">
    <w:name w:val="标题 6 字符"/>
    <w:basedOn w:val="a2"/>
    <w:link w:val="6"/>
    <w:uiPriority w:val="9"/>
    <w:rsid w:val="00E817CD"/>
    <w:rPr>
      <w:rFonts w:asciiTheme="majorHAnsi" w:hAnsiTheme="majorHAnsi" w:cstheme="majorBidi"/>
      <w:b/>
      <w:bCs/>
    </w:rPr>
  </w:style>
  <w:style w:type="character" w:customStyle="1" w:styleId="70">
    <w:name w:val="标题 7 字符"/>
    <w:basedOn w:val="a2"/>
    <w:link w:val="7"/>
    <w:uiPriority w:val="9"/>
    <w:rsid w:val="00AA23B4"/>
    <w:rPr>
      <w:b/>
      <w:bCs/>
    </w:rPr>
  </w:style>
  <w:style w:type="character" w:customStyle="1" w:styleId="80">
    <w:name w:val="标题 8 字符"/>
    <w:basedOn w:val="a2"/>
    <w:link w:val="8"/>
    <w:uiPriority w:val="9"/>
    <w:semiHidden/>
    <w:rsid w:val="00AA23B4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2"/>
    <w:link w:val="9"/>
    <w:uiPriority w:val="9"/>
    <w:semiHidden/>
    <w:rsid w:val="00AA23B4"/>
    <w:rPr>
      <w:rFonts w:asciiTheme="majorHAnsi" w:eastAsiaTheme="majorEastAsia" w:hAnsiTheme="majorHAnsi" w:cstheme="majorBidi"/>
      <w:sz w:val="21"/>
      <w:szCs w:val="21"/>
    </w:rPr>
  </w:style>
  <w:style w:type="paragraph" w:customStyle="1" w:styleId="a">
    <w:name w:val="数字编号"/>
    <w:qFormat/>
    <w:rsid w:val="006F5FBB"/>
    <w:pPr>
      <w:numPr>
        <w:numId w:val="3"/>
      </w:numPr>
      <w:spacing w:line="360" w:lineRule="auto"/>
    </w:pPr>
  </w:style>
  <w:style w:type="paragraph" w:customStyle="1" w:styleId="a0">
    <w:name w:val="符号编号"/>
    <w:qFormat/>
    <w:rsid w:val="00F640F9"/>
    <w:pPr>
      <w:numPr>
        <w:numId w:val="4"/>
      </w:numPr>
      <w:spacing w:line="360" w:lineRule="auto"/>
    </w:pPr>
  </w:style>
  <w:style w:type="paragraph" w:styleId="HTML">
    <w:name w:val="HTML Preformatted"/>
    <w:basedOn w:val="a1"/>
    <w:link w:val="HTML0"/>
    <w:uiPriority w:val="99"/>
    <w:unhideWhenUsed/>
    <w:rsid w:val="0084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2"/>
    <w:link w:val="HTML"/>
    <w:uiPriority w:val="99"/>
    <w:rsid w:val="00846360"/>
    <w:rPr>
      <w:rFonts w:ascii="宋体" w:hAnsi="宋体" w:cs="宋体"/>
      <w:kern w:val="0"/>
    </w:rPr>
  </w:style>
  <w:style w:type="table" w:styleId="4-5">
    <w:name w:val="Grid Table 4 Accent 5"/>
    <w:basedOn w:val="a3"/>
    <w:uiPriority w:val="49"/>
    <w:rsid w:val="006C33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1">
    <w:name w:val="Grid Table 2 Accent 1"/>
    <w:basedOn w:val="a3"/>
    <w:uiPriority w:val="47"/>
    <w:rsid w:val="006C33B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Grid Table 6 Colorful Accent 5"/>
    <w:basedOn w:val="a3"/>
    <w:uiPriority w:val="51"/>
    <w:rsid w:val="006C33B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3"/>
    <w:uiPriority w:val="51"/>
    <w:rsid w:val="006C33B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3"/>
    <w:uiPriority w:val="46"/>
    <w:rsid w:val="006C33B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description">
    <w:name w:val="description"/>
    <w:basedOn w:val="a2"/>
    <w:rsid w:val="006C33B3"/>
  </w:style>
  <w:style w:type="character" w:customStyle="1" w:styleId="con">
    <w:name w:val="con"/>
    <w:basedOn w:val="a2"/>
    <w:rsid w:val="006C33B3"/>
  </w:style>
  <w:style w:type="character" w:styleId="af7">
    <w:name w:val="Strong"/>
    <w:basedOn w:val="a2"/>
    <w:uiPriority w:val="22"/>
    <w:qFormat/>
    <w:rsid w:val="006C33B3"/>
    <w:rPr>
      <w:b/>
      <w:bCs/>
    </w:rPr>
  </w:style>
  <w:style w:type="table" w:styleId="3-1">
    <w:name w:val="List Table 3 Accent 1"/>
    <w:basedOn w:val="a3"/>
    <w:uiPriority w:val="48"/>
    <w:rsid w:val="00CA32D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5-1">
    <w:name w:val="Grid Table 5 Dark Accent 1"/>
    <w:basedOn w:val="a3"/>
    <w:uiPriority w:val="50"/>
    <w:rsid w:val="00CA32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4">
    <w:name w:val="Grid Table 4 Accent 4"/>
    <w:basedOn w:val="a3"/>
    <w:uiPriority w:val="49"/>
    <w:rsid w:val="004371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8">
    <w:name w:val="annotation reference"/>
    <w:basedOn w:val="a2"/>
    <w:uiPriority w:val="99"/>
    <w:semiHidden/>
    <w:unhideWhenUsed/>
    <w:rsid w:val="00485018"/>
    <w:rPr>
      <w:sz w:val="21"/>
      <w:szCs w:val="21"/>
    </w:rPr>
  </w:style>
  <w:style w:type="paragraph" w:styleId="af9">
    <w:name w:val="annotation text"/>
    <w:basedOn w:val="a1"/>
    <w:link w:val="afa"/>
    <w:uiPriority w:val="99"/>
    <w:semiHidden/>
    <w:unhideWhenUsed/>
    <w:rsid w:val="00485018"/>
    <w:pPr>
      <w:jc w:val="left"/>
    </w:pPr>
  </w:style>
  <w:style w:type="character" w:customStyle="1" w:styleId="afa">
    <w:name w:val="批注文字 字符"/>
    <w:basedOn w:val="a2"/>
    <w:link w:val="af9"/>
    <w:uiPriority w:val="99"/>
    <w:semiHidden/>
    <w:rsid w:val="00485018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485018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485018"/>
    <w:rPr>
      <w:b/>
      <w:bCs/>
    </w:rPr>
  </w:style>
  <w:style w:type="paragraph" w:styleId="afd">
    <w:name w:val="Balloon Text"/>
    <w:basedOn w:val="a1"/>
    <w:link w:val="afe"/>
    <w:uiPriority w:val="99"/>
    <w:semiHidden/>
    <w:unhideWhenUsed/>
    <w:rsid w:val="00485018"/>
    <w:pPr>
      <w:spacing w:line="240" w:lineRule="auto"/>
    </w:pPr>
    <w:rPr>
      <w:sz w:val="18"/>
      <w:szCs w:val="18"/>
    </w:rPr>
  </w:style>
  <w:style w:type="character" w:customStyle="1" w:styleId="afe">
    <w:name w:val="批注框文本 字符"/>
    <w:basedOn w:val="a2"/>
    <w:link w:val="afd"/>
    <w:uiPriority w:val="99"/>
    <w:semiHidden/>
    <w:rsid w:val="00485018"/>
    <w:rPr>
      <w:sz w:val="18"/>
      <w:szCs w:val="18"/>
    </w:rPr>
  </w:style>
  <w:style w:type="paragraph" w:styleId="aff">
    <w:name w:val="Normal (Web)"/>
    <w:basedOn w:val="a1"/>
    <w:uiPriority w:val="99"/>
    <w:semiHidden/>
    <w:unhideWhenUsed/>
    <w:rsid w:val="00ED5E54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table" w:styleId="1-1">
    <w:name w:val="Grid Table 1 Light Accent 1"/>
    <w:basedOn w:val="a3"/>
    <w:uiPriority w:val="46"/>
    <w:rsid w:val="00ED5E5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3"/>
    <w:uiPriority w:val="47"/>
    <w:rsid w:val="009C340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ff0">
    <w:name w:val="公式"/>
    <w:basedOn w:val="a1"/>
    <w:next w:val="a1"/>
    <w:rsid w:val="00976D7F"/>
    <w:pPr>
      <w:tabs>
        <w:tab w:val="center" w:pos="4200"/>
        <w:tab w:val="right" w:pos="8400"/>
      </w:tabs>
      <w:ind w:firstLineChars="0" w:firstLine="0"/>
    </w:pPr>
  </w:style>
  <w:style w:type="character" w:customStyle="1" w:styleId="shorttext">
    <w:name w:val="short_text"/>
    <w:basedOn w:val="a2"/>
    <w:rsid w:val="00D12532"/>
  </w:style>
  <w:style w:type="table" w:styleId="4-6">
    <w:name w:val="Grid Table 4 Accent 6"/>
    <w:basedOn w:val="a3"/>
    <w:uiPriority w:val="49"/>
    <w:rsid w:val="005A1EF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1">
    <w:name w:val="Plain Table 4"/>
    <w:basedOn w:val="a3"/>
    <w:uiPriority w:val="44"/>
    <w:rsid w:val="005A1EF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5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0828;&#30707;&#30005;&#23376;\4.%20&#31995;&#21015;&#25945;&#31243;\&#30828;&#30707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EABB0-91F4-47D7-8292-DEE8C54AF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硬石文档模板.dotx</Template>
  <TotalTime>24029</TotalTime>
  <Pages>3</Pages>
  <Words>95</Words>
  <Characters>548</Characters>
  <Application>Microsoft Office Word</Application>
  <DocSecurity>0</DocSecurity>
  <Lines>4</Lines>
  <Paragraphs>1</Paragraphs>
  <ScaleCrop>false</ScaleCrop>
  <Company>datathink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www.ing10bbs.com</cp:keywords>
  <dc:description/>
  <cp:lastModifiedBy>hao</cp:lastModifiedBy>
  <cp:revision>362</cp:revision>
  <cp:lastPrinted>2016-12-22T11:53:00Z</cp:lastPrinted>
  <dcterms:created xsi:type="dcterms:W3CDTF">2016-05-15T12:51:00Z</dcterms:created>
  <dcterms:modified xsi:type="dcterms:W3CDTF">2020-01-13T03:24:00Z</dcterms:modified>
</cp:coreProperties>
</file>